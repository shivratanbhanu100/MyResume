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957" w:type="pct"/>
        <w:tblInd w:w="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host layout table"/>
      </w:tblPr>
      <w:tblGrid>
        <w:gridCol w:w="3690"/>
        <w:gridCol w:w="6732"/>
      </w:tblGrid>
      <w:tr w:rsidR="002C2CDD" w:rsidRPr="00906BEE" w:rsidTr="005B5C2B">
        <w:trPr>
          <w:trHeight w:val="11817"/>
        </w:trPr>
        <w:tc>
          <w:tcPr>
            <w:tcW w:w="3690" w:type="dxa"/>
            <w:tcMar>
              <w:top w:w="504" w:type="dxa"/>
              <w:right w:w="720" w:type="dxa"/>
            </w:tcMar>
          </w:tcPr>
          <w:p w:rsidR="00523479" w:rsidRPr="00906BEE" w:rsidRDefault="00E02DCD" w:rsidP="00523479">
            <w:pPr>
              <w:pStyle w:val="Initials"/>
            </w:pPr>
            <w:r w:rsidRPr="00906BEE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1" locked="1" layoutInCell="1" allowOverlap="1" wp14:anchorId="775CBAB0" wp14:editId="3B72DDC3">
                      <wp:simplePos x="0" y="0"/>
                      <wp:positionH relativeFrom="column">
                        <wp:align>left</wp:align>
                      </wp:positionH>
                      <wp:positionV relativeFrom="page">
                        <wp:posOffset>-484505</wp:posOffset>
                      </wp:positionV>
                      <wp:extent cx="6665976" cy="1810512"/>
                      <wp:effectExtent l="0" t="0" r="0" b="0"/>
                      <wp:wrapNone/>
                      <wp:docPr id="1" name="Group 1" title="Header graphics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5976" cy="1810512"/>
                                <a:chOff x="0" y="0"/>
                                <a:chExt cx="6665911" cy="1810385"/>
                              </a:xfrm>
                            </wpg:grpSpPr>
                            <wps:wsp>
                              <wps:cNvPr id="43" name="Red rectangle"/>
                              <wps:cNvSpPr/>
                              <wps:spPr>
                                <a:xfrm>
                                  <a:off x="1133475" y="419100"/>
                                  <a:ext cx="5532436" cy="100584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" name="Red circle"/>
                              <wps:cNvSpPr/>
                              <wps:spPr>
                                <a:xfrm>
                                  <a:off x="0" y="0"/>
                                  <a:ext cx="1810488" cy="1810385"/>
                                </a:xfrm>
                                <a:prstGeom prst="donut">
                                  <a:avLst>
                                    <a:gd name="adj" fmla="val 2897"/>
                                  </a:avLst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White circle"/>
                              <wps:cNvSpPr/>
                              <wps:spPr>
                                <a:xfrm>
                                  <a:off x="57150" y="57150"/>
                                  <a:ext cx="1704460" cy="170434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85800</wp14:pctWidth>
                      </wp14:sizeRelH>
                      <wp14:sizeRelV relativeFrom="page">
                        <wp14:pctHeight>18000</wp14:pctHeight>
                      </wp14:sizeRelV>
                    </wp:anchor>
                  </w:drawing>
                </mc:Choice>
                <mc:Fallback>
                  <w:pict>
                    <v:group w14:anchorId="5419A4C4" id="Group 1" o:spid="_x0000_s1026" alt="Title: Header graphics" style="position:absolute;margin-left:0;margin-top:-38.15pt;width:524.9pt;height:142.55pt;z-index:-251657216;mso-width-percent:858;mso-height-percent:180;mso-position-horizontal:left;mso-position-vertical-relative:page;mso-width-percent:858;mso-height-percent:180" coordsize="66659,181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">
                      <v:rect id="Red rectangle" o:spid="_x0000_s1027" style="position:absolute;left:11334;top:4191;width:55325;height:10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zMNcUA&#10;AADbAAAADwAAAGRycy9kb3ducmV2LnhtbESPQWvCQBSE7wX/w/KE3pqNplSJriKCIKUUmurB2yP7&#10;zEazb0N2jWl/fbdQ6HGYmW+Y5Xqwjeip87VjBZMkBUFcOl1zpeDwuXuag/ABWWPjmBR8kYf1avSw&#10;xFy7O39QX4RKRAj7HBWYENpcSl8asugT1xJH7+w6iyHKrpK6w3uE20ZO0/RFWqw5LhhsaWuovBY3&#10;q+D1MssK02/67+ydjsYd3067rVfqcTxsFiACDeE//NfeawXPG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rMw1xQAAANsAAAAPAAAAAAAAAAAAAAAAAJgCAABkcnMv&#10;ZG93bnJldi54bWxQSwUGAAAAAAQABAD1AAAAigMAAAAA&#10;" fillcolor="#94b6d2 [3204]" stroked="f" strokeweight="1pt"/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Red circle" o:spid="_x0000_s1028" type="#_x0000_t23" style="position:absolute;width:18104;height:181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41LcUA&#10;AADbAAAADwAAAGRycy9kb3ducmV2LnhtbESPQUsDMRSE74L/ITzBi7TZahHZNi2rYpFeirXQ6+vm&#10;uVncvIQkdrf99aYgeBxm5htmvhxsJ44UYutYwWRcgCCunW65UbD7fBs9gYgJWWPnmBScKMJycX01&#10;x1K7nj/ouE2NyBCOJSowKflSylgbshjHzhNn78sFiynL0EgdsM9w28n7oniUFlvOCwY9vRiqv7c/&#10;VsH58Pp8V/mH1Tr0q4nfV2a/SYNStzdDNQORaEj/4b/2u1YwncLlS/4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/jUtxQAAANsAAAAPAAAAAAAAAAAAAAAAAJgCAABkcnMv&#10;ZG93bnJldi54bWxQSwUGAAAAAAQABAD1AAAAigMAAAAA&#10;" adj="626" fillcolor="#94b6d2 [3204]" stroked="f" strokeweight="1pt">
                        <v:stroke joinstyle="miter"/>
                      </v:shape>
                      <v:oval id="White circle" o:spid="_x0000_s1029" style="position:absolute;left:571;top:571;width:17045;height:170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hQlcUA&#10;AADaAAAADwAAAGRycy9kb3ducmV2LnhtbESP3WrCQBSE7wXfYTkF7+qmiqVEVyn+UdC2GIXSu0P2&#10;NAlmz4bd1aRv7xYKXg4z8w0zW3SmFldyvrKs4GmYgCDOra64UHA6bh5fQPiArLG2TAp+ycNi3u/N&#10;MNW25QNds1CICGGfooIyhCaV0uclGfRD2xBH78c6gyFKV0jtsI1wU8tRkjxLgxXHhRIbWpaUn7OL&#10;UbD/+jiP3WS7+nxf79osGU+qbPet1OChe52CCNSFe/i//aYVjODvSrwBcn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KFCVxQAAANoAAAAPAAAAAAAAAAAAAAAAAJgCAABkcnMv&#10;ZG93bnJldi54bWxQSwUGAAAAAAQABAD1AAAAigMAAAAA&#10;" fillcolor="white [3212]" stroked="f" strokeweight="1pt">
                        <v:stroke joinstyle="miter"/>
                      </v:oval>
                      <w10:wrap anchory="page"/>
                      <w10:anchorlock/>
                    </v:group>
                  </w:pict>
                </mc:Fallback>
              </mc:AlternateContent>
            </w:r>
            <w:r w:rsidR="00C0705B">
              <w:rPr>
                <w:rFonts w:ascii="Bell MT" w:hAnsi="Bell MT"/>
                <w:sz w:val="130"/>
                <w:szCs w:val="130"/>
              </w:rPr>
              <w:t xml:space="preserve"> </w:t>
            </w:r>
            <w:r w:rsidR="00697C31">
              <w:rPr>
                <w:rFonts w:ascii="Bell MT" w:hAnsi="Bell MT"/>
                <w:sz w:val="130"/>
                <w:szCs w:val="130"/>
              </w:rPr>
              <w:t>s</w:t>
            </w:r>
          </w:p>
          <w:p w:rsidR="00A50939" w:rsidRPr="00906BEE" w:rsidRDefault="004C4FBF" w:rsidP="007569C1">
            <w:pPr>
              <w:pStyle w:val="Heading3"/>
            </w:pPr>
            <w:sdt>
              <w:sdtPr>
                <w:alias w:val="Objective:"/>
                <w:tag w:val="Objective:"/>
                <w:id w:val="319159961"/>
                <w:placeholder>
                  <w:docPart w:val="E9A4CA9FBEEF4B199AE6A2FA12879280"/>
                </w:placeholder>
                <w:temporary/>
                <w:showingPlcHdr/>
              </w:sdtPr>
              <w:sdtEndPr/>
              <w:sdtContent>
                <w:r w:rsidR="00E12C60" w:rsidRPr="00906BEE">
                  <w:t>Objective</w:t>
                </w:r>
              </w:sdtContent>
            </w:sdt>
          </w:p>
          <w:p w:rsidR="002C2CDD" w:rsidRPr="00906BEE" w:rsidRDefault="00917B37" w:rsidP="007569C1">
            <w:r w:rsidRPr="00917B37">
              <w:t xml:space="preserve">Self-motivated and hardworking fresher seeking for an opportunity to work with a challenging environment to prove my skills and improve knowledge and intelligence in the growth of </w:t>
            </w:r>
            <w:r>
              <w:t>organization</w:t>
            </w:r>
            <w:r w:rsidRPr="00917B37">
              <w:t>.</w:t>
            </w:r>
          </w:p>
          <w:p w:rsidR="00472547" w:rsidRDefault="004C4FBF" w:rsidP="00472547">
            <w:pPr>
              <w:pStyle w:val="Heading3"/>
            </w:pPr>
            <w:sdt>
              <w:sdtPr>
                <w:alias w:val="Skills:"/>
                <w:tag w:val="Skills:"/>
                <w:id w:val="1490835561"/>
                <w:placeholder>
                  <w:docPart w:val="7C3F827609D542868BC6EFD0092F27D4"/>
                </w:placeholder>
                <w:temporary/>
                <w:showingPlcHdr/>
              </w:sdtPr>
              <w:sdtEndPr/>
              <w:sdtContent>
                <w:r w:rsidR="002C2CDD" w:rsidRPr="00906BEE">
                  <w:t>Skills</w:t>
                </w:r>
              </w:sdtContent>
            </w:sdt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>Java</w:t>
            </w:r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>Android</w:t>
            </w:r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>Html</w:t>
            </w:r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>CSS</w:t>
            </w:r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 xml:space="preserve">Java script </w:t>
            </w:r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>Bootstrap</w:t>
            </w:r>
          </w:p>
          <w:p w:rsidR="00743C59" w:rsidRDefault="00743C59" w:rsidP="00472547">
            <w:pPr>
              <w:pStyle w:val="ListParagraph"/>
              <w:numPr>
                <w:ilvl w:val="0"/>
                <w:numId w:val="13"/>
              </w:numPr>
            </w:pPr>
            <w:r>
              <w:t>SQL</w:t>
            </w:r>
          </w:p>
          <w:p w:rsidR="00472547" w:rsidRDefault="00472547" w:rsidP="00472547">
            <w:pPr>
              <w:pStyle w:val="ListParagraph"/>
              <w:numPr>
                <w:ilvl w:val="0"/>
                <w:numId w:val="13"/>
              </w:numPr>
            </w:pPr>
            <w:r>
              <w:t xml:space="preserve">JSP &amp; Servlet </w:t>
            </w:r>
          </w:p>
          <w:p w:rsidR="00562151" w:rsidRDefault="00562151" w:rsidP="00472547">
            <w:pPr>
              <w:pStyle w:val="ListParagraph"/>
              <w:numPr>
                <w:ilvl w:val="0"/>
                <w:numId w:val="13"/>
              </w:numPr>
            </w:pPr>
            <w:r>
              <w:t>J query</w:t>
            </w:r>
          </w:p>
          <w:p w:rsidR="00741125" w:rsidRPr="00906BEE" w:rsidRDefault="00741125" w:rsidP="00917B37"/>
        </w:tc>
        <w:tc>
          <w:tcPr>
            <w:tcW w:w="6732" w:type="dxa"/>
            <w:tcMar>
              <w:top w:w="504" w:type="dxa"/>
              <w:left w:w="0" w:type="dxa"/>
            </w:tcMar>
          </w:tcPr>
          <w:tbl>
            <w:tblPr>
              <w:tblStyle w:val="TableGrid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bottom w:w="835" w:type="dxa"/>
                <w:right w:w="432" w:type="dxa"/>
              </w:tblCellMar>
              <w:tblLook w:val="04A0" w:firstRow="1" w:lastRow="0" w:firstColumn="1" w:lastColumn="0" w:noHBand="0" w:noVBand="1"/>
              <w:tblDescription w:val="Heading layout table"/>
            </w:tblPr>
            <w:tblGrid>
              <w:gridCol w:w="6732"/>
            </w:tblGrid>
            <w:tr w:rsidR="00C612DA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906BEE" w:rsidRDefault="004C4FBF" w:rsidP="003A3488">
                  <w:pPr>
                    <w:pStyle w:val="Heading1"/>
                    <w:outlineLvl w:val="0"/>
                    <w:rPr>
                      <w:rFonts w:ascii="Bahnschrift Light" w:hAnsi="Bahnschrift Light"/>
                      <w:sz w:val="56"/>
                      <w:szCs w:val="56"/>
                    </w:rPr>
                  </w:pPr>
                  <w:sdt>
                    <w:sdtPr>
                      <w:alias w:val="Enter your name:"/>
                      <w:tag w:val="Enter your name:"/>
                      <w:id w:val="-296147368"/>
                      <w:placeholder>
                        <w:docPart w:val="AEE02F4CC6004A74A154D495A219D26B"/>
                      </w:placeholder>
                    </w:sdtPr>
                    <w:sdtEndPr>
                      <w:rPr>
                        <w:rFonts w:ascii="Bahnschrift Light" w:hAnsi="Bahnschrift Light"/>
                        <w:sz w:val="56"/>
                        <w:szCs w:val="56"/>
                      </w:rPr>
                    </w:sdtEndPr>
                    <w:sdtContent>
                      <w:r w:rsidR="00BD1578">
                        <w:rPr>
                          <w:rFonts w:ascii="Bahnschrift Light" w:hAnsi="Bahnschrift Light"/>
                          <w:sz w:val="56"/>
                          <w:szCs w:val="56"/>
                        </w:rPr>
                        <w:t>SHIV</w:t>
                      </w:r>
                      <w:bookmarkStart w:id="0" w:name="_GoBack"/>
                      <w:bookmarkEnd w:id="0"/>
                      <w:r w:rsidR="00BD1578">
                        <w:rPr>
                          <w:rFonts w:ascii="Bahnschrift Light" w:hAnsi="Bahnschrift Light"/>
                          <w:sz w:val="56"/>
                          <w:szCs w:val="56"/>
                        </w:rPr>
                        <w:t>RATAN</w:t>
                      </w:r>
                    </w:sdtContent>
                  </w:sdt>
                </w:p>
                <w:p w:rsidR="00BD1578" w:rsidRDefault="00BD1578" w:rsidP="00450707">
                  <w:pPr>
                    <w:pStyle w:val="Heading1"/>
                    <w:outlineLvl w:val="0"/>
                    <w:rPr>
                      <w:rFonts w:ascii="Bahnschrift Light" w:hAnsi="Bahnschrift Light"/>
                      <w:sz w:val="20"/>
                      <w:szCs w:val="20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</w:rPr>
                    <w:t>16/4 shaheed camp, dakshinpuri ext.</w:t>
                  </w:r>
                </w:p>
                <w:p w:rsidR="003A3488" w:rsidRPr="003A3488" w:rsidRDefault="00BD1578" w:rsidP="00450707">
                  <w:pPr>
                    <w:pStyle w:val="Heading1"/>
                    <w:outlineLvl w:val="0"/>
                    <w:rPr>
                      <w:rFonts w:ascii="Bahnschrift Light" w:hAnsi="Bahnschrift Light"/>
                      <w:sz w:val="28"/>
                      <w:szCs w:val="28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</w:rPr>
                    <w:t>new delhi=110062,</w:t>
                  </w:r>
                </w:p>
              </w:tc>
            </w:tr>
            <w:tr w:rsidR="00BD1578" w:rsidRPr="00906BEE" w:rsidTr="00823C54">
              <w:trPr>
                <w:trHeight w:hRule="exact" w:val="1296"/>
              </w:trPr>
              <w:tc>
                <w:tcPr>
                  <w:tcW w:w="6055" w:type="dxa"/>
                  <w:vAlign w:val="center"/>
                </w:tcPr>
                <w:p w:rsidR="00BD1578" w:rsidRDefault="00BD1578" w:rsidP="003A3488">
                  <w:pPr>
                    <w:pStyle w:val="Heading1"/>
                    <w:outlineLvl w:val="0"/>
                    <w:rPr>
                      <w:rFonts w:ascii="Bahnschrift Light" w:hAnsi="Bahnschrift Light"/>
                      <w:sz w:val="56"/>
                      <w:szCs w:val="56"/>
                    </w:rPr>
                  </w:pPr>
                </w:p>
              </w:tc>
            </w:tr>
          </w:tbl>
          <w:p w:rsidR="002C2CDD" w:rsidRPr="00906BEE" w:rsidRDefault="00DA77B1" w:rsidP="007569C1">
            <w:pPr>
              <w:pStyle w:val="Heading3"/>
            </w:pPr>
            <w:r w:rsidRPr="00DA77B1">
              <w:t>PROFESSIONAL QUALIFICATION</w:t>
            </w:r>
          </w:p>
          <w:p w:rsidR="00830D5F" w:rsidRDefault="00DA77B1" w:rsidP="007569C1">
            <w:pPr>
              <w:rPr>
                <w:b/>
              </w:rPr>
            </w:pPr>
            <w:r w:rsidRPr="00DA77B1">
              <w:t>• GNIIT</w:t>
            </w:r>
            <w:r w:rsidR="00C0705B">
              <w:t xml:space="preserve"> (Software Eng.) from NIIT (2015</w:t>
            </w:r>
            <w:r w:rsidR="008535FD">
              <w:t>-2018</w:t>
            </w:r>
            <w:r w:rsidRPr="00DA77B1">
              <w:t>).</w:t>
            </w:r>
            <w:r w:rsidR="00491F46">
              <w:t xml:space="preserve"> As </w:t>
            </w:r>
            <w:r w:rsidR="00465323">
              <w:rPr>
                <w:b/>
              </w:rPr>
              <w:t>J</w:t>
            </w:r>
            <w:r w:rsidR="00830D5F">
              <w:rPr>
                <w:b/>
              </w:rPr>
              <w:t>ava</w:t>
            </w:r>
          </w:p>
          <w:p w:rsidR="002C2CDD" w:rsidRDefault="00830D5F" w:rsidP="007569C1">
            <w:r>
              <w:rPr>
                <w:b/>
              </w:rPr>
              <w:t xml:space="preserve">  </w:t>
            </w:r>
            <w:r w:rsidR="000C0AA9">
              <w:rPr>
                <w:b/>
              </w:rPr>
              <w:t xml:space="preserve"> </w:t>
            </w:r>
            <w:r>
              <w:rPr>
                <w:b/>
              </w:rPr>
              <w:t>Specialization</w:t>
            </w:r>
            <w:r w:rsidR="00491F46" w:rsidRPr="00491F46">
              <w:rPr>
                <w:b/>
              </w:rPr>
              <w:t>.</w:t>
            </w:r>
            <w:r w:rsidR="00491F46">
              <w:t xml:space="preserve"> </w:t>
            </w:r>
          </w:p>
          <w:p w:rsidR="00A944DA" w:rsidRPr="00906BEE" w:rsidRDefault="00A944DA" w:rsidP="00A944DA"/>
          <w:p w:rsidR="002C2CDD" w:rsidRPr="00906BEE" w:rsidRDefault="00DA77B1" w:rsidP="007569C1">
            <w:pPr>
              <w:pStyle w:val="Heading3"/>
            </w:pPr>
            <w:r>
              <w:t>ACADEMIC QUALIFICATIONS</w:t>
            </w:r>
          </w:p>
          <w:p w:rsidR="00917B37" w:rsidRDefault="00BD1578" w:rsidP="007569C1">
            <w:pPr>
              <w:pStyle w:val="Heading4"/>
            </w:pPr>
            <w:r>
              <w:t>• B.a</w:t>
            </w:r>
            <w:r w:rsidR="00917B37" w:rsidRPr="00917B37">
              <w:t xml:space="preserve"> </w:t>
            </w:r>
            <w:r w:rsidR="00C0705B">
              <w:t xml:space="preserve">final year pursuing </w:t>
            </w:r>
            <w:r w:rsidR="00917B37" w:rsidRPr="00917B37">
              <w:t xml:space="preserve">from </w:t>
            </w:r>
            <w:r w:rsidR="00C0705B">
              <w:t>Delh</w:t>
            </w:r>
            <w:r w:rsidR="00917B37">
              <w:t>i</w:t>
            </w:r>
            <w:r w:rsidR="00917B37" w:rsidRPr="00917B37">
              <w:t xml:space="preserve"> University.</w:t>
            </w:r>
            <w:r w:rsidR="00C0705B">
              <w:t xml:space="preserve"> (2018</w:t>
            </w:r>
            <w:r w:rsidR="00917B37">
              <w:t>)</w:t>
            </w:r>
          </w:p>
          <w:p w:rsidR="00DA77B1" w:rsidRDefault="00917B37" w:rsidP="00917B37">
            <w:pPr>
              <w:pStyle w:val="Heading4"/>
            </w:pPr>
            <w:r>
              <w:t xml:space="preserve">• </w:t>
            </w:r>
            <w:r w:rsidRPr="00917B37">
              <w:t>Senior</w:t>
            </w:r>
            <w:r>
              <w:t xml:space="preserve"> </w:t>
            </w:r>
            <w:r w:rsidR="00F95017">
              <w:t xml:space="preserve">Secondary from (rajesthan </w:t>
            </w:r>
            <w:proofErr w:type="gramStart"/>
            <w:r w:rsidR="00F95017">
              <w:t>boa</w:t>
            </w:r>
            <w:r w:rsidR="00BD1578">
              <w:t>rd )</w:t>
            </w:r>
            <w:proofErr w:type="gramEnd"/>
            <w:r w:rsidR="00BD1578">
              <w:t xml:space="preserve"> – (2015</w:t>
            </w:r>
            <w:r>
              <w:t>)</w:t>
            </w:r>
          </w:p>
          <w:p w:rsidR="00DA77B1" w:rsidRDefault="00917B37" w:rsidP="00DA77B1">
            <w:pPr>
              <w:pStyle w:val="Heading4"/>
            </w:pPr>
            <w:r>
              <w:t xml:space="preserve">• </w:t>
            </w:r>
            <w:r w:rsidR="00DA77B1">
              <w:t xml:space="preserve">Higher </w:t>
            </w:r>
            <w:r w:rsidR="00BD1578">
              <w:t>Secondary from (C.B.S.E) – (2013</w:t>
            </w:r>
            <w:r w:rsidR="00DA77B1">
              <w:t xml:space="preserve">)  </w:t>
            </w:r>
          </w:p>
          <w:p w:rsidR="002C2CDD" w:rsidRPr="00906BEE" w:rsidRDefault="00C0705B" w:rsidP="00DA77B1">
            <w:r>
              <w:t>.</w:t>
            </w:r>
            <w:r w:rsidR="00DA77B1">
              <w:t xml:space="preserve">  </w:t>
            </w:r>
          </w:p>
          <w:p w:rsidR="002C2CDD" w:rsidRPr="00906BEE" w:rsidRDefault="00DA77B1" w:rsidP="007569C1">
            <w:pPr>
              <w:pStyle w:val="Heading3"/>
            </w:pPr>
            <w:r w:rsidRPr="00DA77B1">
              <w:t>Strength</w:t>
            </w:r>
          </w:p>
          <w:p w:rsidR="00DA77B1" w:rsidRDefault="00DA77B1" w:rsidP="00741125">
            <w:r w:rsidRPr="00DA77B1">
              <w:t xml:space="preserve">• Confident, Positive attitude </w:t>
            </w:r>
          </w:p>
          <w:p w:rsidR="00DA77B1" w:rsidRDefault="00DA77B1" w:rsidP="00741125">
            <w:r w:rsidRPr="00DA77B1">
              <w:t xml:space="preserve">• Hard-working and Punctual </w:t>
            </w:r>
          </w:p>
          <w:p w:rsidR="00743C59" w:rsidRDefault="00DA77B1" w:rsidP="00741125">
            <w:r w:rsidRPr="00DA77B1">
              <w:t>• Quick Learner</w:t>
            </w:r>
          </w:p>
          <w:p w:rsidR="005548A4" w:rsidRDefault="005548A4" w:rsidP="00741125"/>
          <w:p w:rsidR="005548A4" w:rsidRDefault="005548A4" w:rsidP="00741125"/>
          <w:p w:rsidR="005548A4" w:rsidRPr="00906BEE" w:rsidRDefault="005548A4" w:rsidP="005548A4">
            <w:pPr>
              <w:pStyle w:val="Heading3"/>
            </w:pPr>
            <w:r w:rsidRPr="005548A4">
              <w:lastRenderedPageBreak/>
              <w:t>Hobbies</w:t>
            </w:r>
          </w:p>
          <w:p w:rsidR="00491F46" w:rsidRDefault="00743C59" w:rsidP="00491F46">
            <w:pPr>
              <w:pStyle w:val="ListParagraph"/>
              <w:numPr>
                <w:ilvl w:val="0"/>
                <w:numId w:val="11"/>
              </w:numPr>
            </w:pPr>
            <w:r>
              <w:t>Playing Indoor Game</w:t>
            </w:r>
          </w:p>
          <w:p w:rsidR="005548A4" w:rsidRPr="00906BEE" w:rsidRDefault="00472547" w:rsidP="00491F46">
            <w:pPr>
              <w:pStyle w:val="ListParagraph"/>
              <w:numPr>
                <w:ilvl w:val="0"/>
                <w:numId w:val="11"/>
              </w:numPr>
            </w:pPr>
            <w:r>
              <w:t>Reading B</w:t>
            </w:r>
            <w:r w:rsidR="00491F46">
              <w:t>ook</w:t>
            </w:r>
          </w:p>
        </w:tc>
      </w:tr>
    </w:tbl>
    <w:p w:rsidR="004704DE" w:rsidRDefault="00182344" w:rsidP="00F74345">
      <w:pPr>
        <w:pStyle w:val="Heading3"/>
      </w:pPr>
      <w:bookmarkStart w:id="1" w:name="page1"/>
      <w:bookmarkEnd w:id="1"/>
      <w:r w:rsidRPr="00182344">
        <w:lastRenderedPageBreak/>
        <w:t>PERSONAL INFORMATION</w:t>
      </w:r>
    </w:p>
    <w:p w:rsidR="004704DE" w:rsidRDefault="008465AB" w:rsidP="004704DE">
      <w:r>
        <w:t xml:space="preserve">Father’s Name. </w:t>
      </w:r>
      <w:r>
        <w:tab/>
      </w:r>
      <w:r w:rsidR="004704DE">
        <w:t xml:space="preserve">:      </w:t>
      </w:r>
      <w:r w:rsidR="00472547">
        <w:t xml:space="preserve">   </w:t>
      </w:r>
      <w:r>
        <w:tab/>
      </w:r>
      <w:proofErr w:type="spellStart"/>
      <w:r w:rsidR="00CC6B6D">
        <w:t>Mr.ramnath</w:t>
      </w:r>
      <w:proofErr w:type="spellEnd"/>
    </w:p>
    <w:p w:rsidR="008465AB" w:rsidRDefault="00CC6B6D" w:rsidP="008465AB">
      <w:r>
        <w:t xml:space="preserve">Date of Birth.      </w:t>
      </w:r>
      <w:r>
        <w:tab/>
      </w:r>
      <w:proofErr w:type="gramStart"/>
      <w:r>
        <w:t xml:space="preserve">:     </w:t>
      </w:r>
      <w:r>
        <w:tab/>
        <w:t>26</w:t>
      </w:r>
      <w:r w:rsidR="008465AB" w:rsidRPr="0072103E">
        <w:rPr>
          <w:vertAlign w:val="superscript"/>
        </w:rPr>
        <w:t>th</w:t>
      </w:r>
      <w:r>
        <w:t xml:space="preserve"> </w:t>
      </w:r>
      <w:proofErr w:type="spellStart"/>
      <w:r>
        <w:t>feb</w:t>
      </w:r>
      <w:proofErr w:type="spellEnd"/>
      <w:proofErr w:type="gramEnd"/>
      <w:r>
        <w:t>, 1998</w:t>
      </w:r>
      <w:r w:rsidR="008465AB">
        <w:t xml:space="preserve">                                        </w:t>
      </w:r>
    </w:p>
    <w:p w:rsidR="008465AB" w:rsidRDefault="008465AB" w:rsidP="008465AB">
      <w:r>
        <w:t xml:space="preserve">Gender.              </w:t>
      </w:r>
      <w:r>
        <w:tab/>
        <w:t xml:space="preserve">:       </w:t>
      </w:r>
      <w:r>
        <w:tab/>
        <w:t>Male</w:t>
      </w:r>
    </w:p>
    <w:p w:rsidR="004704DE" w:rsidRDefault="004704DE" w:rsidP="004704DE">
      <w:r>
        <w:t xml:space="preserve">Marital Status.    </w:t>
      </w:r>
      <w:r w:rsidR="008465AB">
        <w:tab/>
      </w:r>
      <w:r>
        <w:t xml:space="preserve">:         </w:t>
      </w:r>
      <w:r w:rsidR="008465AB">
        <w:tab/>
      </w:r>
      <w:r>
        <w:t xml:space="preserve">Unmarried </w:t>
      </w:r>
    </w:p>
    <w:p w:rsidR="0072103E" w:rsidRDefault="0072103E" w:rsidP="004704DE">
      <w:r>
        <w:t>Nationality</w:t>
      </w:r>
      <w:r>
        <w:tab/>
        <w:t xml:space="preserve">   </w:t>
      </w:r>
      <w:r w:rsidR="008465AB">
        <w:tab/>
        <w:t xml:space="preserve">:  </w:t>
      </w:r>
      <w:r w:rsidR="008465AB">
        <w:tab/>
      </w:r>
      <w:r>
        <w:t>Indian</w:t>
      </w:r>
    </w:p>
    <w:p w:rsidR="004704DE" w:rsidRDefault="0072103E" w:rsidP="004704DE">
      <w:r>
        <w:t>Religion</w:t>
      </w:r>
      <w:r>
        <w:tab/>
        <w:t xml:space="preserve">  </w:t>
      </w:r>
      <w:r w:rsidR="008465AB">
        <w:tab/>
        <w:t xml:space="preserve">: </w:t>
      </w:r>
      <w:r w:rsidR="008465AB">
        <w:tab/>
      </w:r>
      <w:r>
        <w:t>Hindu</w:t>
      </w:r>
      <w:r w:rsidR="004704DE">
        <w:t xml:space="preserve">  </w:t>
      </w:r>
    </w:p>
    <w:p w:rsidR="004704DE" w:rsidRDefault="004704DE" w:rsidP="004704DE"/>
    <w:p w:rsidR="004704DE" w:rsidRDefault="004704DE" w:rsidP="004704DE"/>
    <w:p w:rsidR="004704DE" w:rsidRDefault="004704DE" w:rsidP="004704DE">
      <w:pPr>
        <w:pStyle w:val="Heading3"/>
      </w:pPr>
      <w:r w:rsidRPr="004704DE">
        <w:t>DECL</w:t>
      </w:r>
      <w:r>
        <w:t>ARATION</w:t>
      </w:r>
    </w:p>
    <w:p w:rsidR="004704DE" w:rsidRDefault="004704DE" w:rsidP="004704DE">
      <w:r w:rsidRPr="004704DE">
        <w:t xml:space="preserve">  I hereby declare that above mentioned information is correct to my knowledge and I bear         responsibility for correctness of above mentioned particulars.  </w:t>
      </w:r>
    </w:p>
    <w:p w:rsidR="00D50836" w:rsidRDefault="00D50836" w:rsidP="004704DE"/>
    <w:p w:rsidR="00C119B0" w:rsidRDefault="00C119B0" w:rsidP="004704DE">
      <w:pPr>
        <w:tabs>
          <w:tab w:val="left" w:pos="3545"/>
        </w:tabs>
      </w:pPr>
    </w:p>
    <w:p w:rsidR="00C119B0" w:rsidRDefault="00C119B0" w:rsidP="004704DE">
      <w:pPr>
        <w:tabs>
          <w:tab w:val="left" w:pos="3545"/>
        </w:tabs>
      </w:pPr>
    </w:p>
    <w:p w:rsidR="00BE348B" w:rsidRDefault="0013208E" w:rsidP="004704DE">
      <w:pPr>
        <w:tabs>
          <w:tab w:val="left" w:pos="3545"/>
        </w:tabs>
      </w:pPr>
      <w:r>
        <w:t>Place: New Delhi</w:t>
      </w:r>
      <w:r w:rsidR="00BE348B">
        <w:t xml:space="preserve">                                                                                                            </w:t>
      </w:r>
      <w:r>
        <w:tab/>
        <w:t xml:space="preserve">       </w:t>
      </w:r>
      <w:r w:rsidR="00BE348B">
        <w:t>(</w:t>
      </w:r>
      <w:r w:rsidR="00CC6B6D">
        <w:t>Shivratan</w:t>
      </w:r>
      <w:r w:rsidR="00BE348B">
        <w:t xml:space="preserve">) </w:t>
      </w:r>
    </w:p>
    <w:p w:rsidR="00BE348B" w:rsidRDefault="00BE348B" w:rsidP="004704DE">
      <w:pPr>
        <w:tabs>
          <w:tab w:val="left" w:pos="3545"/>
        </w:tabs>
      </w:pPr>
    </w:p>
    <w:p w:rsidR="005841FF" w:rsidRPr="004704DE" w:rsidRDefault="000B46CA" w:rsidP="004704DE">
      <w:pPr>
        <w:tabs>
          <w:tab w:val="left" w:pos="3545"/>
        </w:tabs>
      </w:pPr>
      <w:r>
        <w:t>Date ---------------</w:t>
      </w:r>
    </w:p>
    <w:sectPr w:rsidR="005841FF" w:rsidRPr="004704DE" w:rsidSect="00EF7CC9">
      <w:headerReference w:type="default" r:id="rId9"/>
      <w:footerReference w:type="default" r:id="rId10"/>
      <w:footerReference w:type="first" r:id="rId11"/>
      <w:pgSz w:w="12240" w:h="15840"/>
      <w:pgMar w:top="864" w:right="864" w:bottom="2304" w:left="864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4FBF" w:rsidRDefault="004C4FBF" w:rsidP="00713050">
      <w:pPr>
        <w:spacing w:line="240" w:lineRule="auto"/>
      </w:pPr>
      <w:r>
        <w:separator/>
      </w:r>
    </w:p>
  </w:endnote>
  <w:endnote w:type="continuationSeparator" w:id="0">
    <w:p w:rsidR="004C4FBF" w:rsidRDefault="004C4FBF" w:rsidP="007130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3" w:type="pct"/>
      <w:tblInd w:w="-864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34"/>
      <w:gridCol w:w="2635"/>
      <w:gridCol w:w="2635"/>
      <w:gridCol w:w="2635"/>
    </w:tblGrid>
    <w:tr w:rsidR="001A666D" w:rsidTr="00003926">
      <w:trPr>
        <w:trHeight w:val="702"/>
      </w:trPr>
      <w:tc>
        <w:tcPr>
          <w:tcW w:w="263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A666D" w:rsidRDefault="001A666D" w:rsidP="001A666D">
          <w:pPr>
            <w:pStyle w:val="Footer"/>
            <w:jc w:val="both"/>
          </w:pPr>
        </w:p>
        <w:p w:rsidR="001A666D" w:rsidRDefault="001A666D" w:rsidP="001A666D">
          <w:pPr>
            <w:pStyle w:val="Footer"/>
            <w:jc w:val="both"/>
            <w:rPr>
              <w:sz w:val="20"/>
              <w:szCs w:val="20"/>
            </w:rPr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0" locked="0" layoutInCell="1" allowOverlap="1" wp14:anchorId="7CC09521" wp14:editId="03260A0E">
                    <wp:simplePos x="0" y="0"/>
                    <wp:positionH relativeFrom="column">
                      <wp:posOffset>558165</wp:posOffset>
                    </wp:positionH>
                    <wp:positionV relativeFrom="paragraph">
                      <wp:posOffset>27305</wp:posOffset>
                    </wp:positionV>
                    <wp:extent cx="438150" cy="386080"/>
                    <wp:effectExtent l="0" t="0" r="0" b="0"/>
                    <wp:wrapNone/>
                    <wp:docPr id="75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38150" cy="38608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76" name="Oval 76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7" name="Group 77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78" name="Freeform 78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9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0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Isosceles Triangle 81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7B30C5" id="Group 102" o:spid="_x0000_s1026" alt="Title: Email icon" style="position:absolute;margin-left:43.95pt;margin-top:2.15pt;width:34.5pt;height:30.4pt;z-index:251658240;mso-width-relative:margin;mso-height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">
                    <o:lock v:ext="edit" aspectratio="t"/>
                    <v:oval id="Oval 76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FAUMQA&#10;AADbAAAADwAAAGRycy9kb3ducmV2LnhtbESPzWrDMBCE74W8g9hALyGRW0hSHMvBFAo5lDQ/JefF&#10;2tgi1sqR1MR9+6pQ6HGYmW+YYj3YTtzIB+NYwdMsA0FcO224UfB5fJu+gAgRWWPnmBR8U4B1OXoo&#10;MNfuznu6HWIjEoRDjgraGPtcylC3ZDHMXE+cvLPzFmOSvpHa4z3BbSefs2whLRpOCy329NpSfTl8&#10;WQUTL6vBb+fyyrYxH+8ba6rdSanH8VCtQEQa4n/4r73RCpYL+P2SfoAs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hQFDEAAAA2wAAAA8AAAAAAAAAAAAAAAAAmAIAAGRycy9k&#10;b3ducmV2LnhtbFBLBQYAAAAABAAEAPUAAACJAwAAAAA=&#10;" fillcolor="#94b6d2 [3204]" stroked="f" strokeweight="1pt">
                      <v:stroke joinstyle="miter"/>
                    </v:oval>
                    <v:group id="Group 77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<v:shape id="Freeform 78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Phg8EA&#10;AADbAAAADwAAAGRycy9kb3ducmV2LnhtbERPPW/CMBDdK/EfrEPq1jhlKCjFQVURBbYCpc14iq9J&#10;lPjsxgbSf48HJMan9z1fDKYTZ+p9Y1nBc5KCIC6tbrhS8HVYPc1A+ICssbNMCv7JwyIfPcwx0/bC&#10;OzrvQyViCPsMFdQhuExKX9Zk0CfWEUfu1/YGQ4R9JXWPlxhuOjlJ0xdpsOHYUKOj95rKdn8yClzB&#10;Xfv5zce/4/pjKduJK9Y/W6Uex8PbK4hAQ7iLb+6NVjCNY+OX+ANkfg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z4YPBAAAA2wAAAA8AAAAAAAAAAAAAAAAAmAIAAGRycy9kb3du&#10;cmV2LnhtbFBLBQYAAAAABAAEAPUAAACG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jBYsQA&#10;AADbAAAADwAAAGRycy9kb3ducmV2LnhtbESPQWvCQBSE70L/w/IKvYhuLDW2qauIqHjVKtjbI/ua&#10;pO6+DdnVpP/eFYQeh5n5hpnOO2vElRpfOVYwGiYgiHOnKy4UHL7Wg3cQPiBrNI5JwR95mM+eelPM&#10;tGt5R9d9KESEsM9QQRlCnUnp85Is+qGriaP34xqLIcqmkLrBNsKtka9JkkqLFceFEmtalpSf9xer&#10;4NT/3phWp1uz+jUnt9PHt3S8VurluVt8ggjUhf/wo73VCiYfcP8Sf4Cc3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Q4wWLEAAAA2wAAAA8AAAAAAAAAAAAAAAAAmAIAAGRycy9k&#10;b3ducmV2LnhtbFBLBQYAAAAABAAEAPUAAACJAwAAAAA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VSHsMA&#10;AADbAAAADwAAAGRycy9kb3ducmV2LnhtbERPTWvCQBC9C/6HZYRepNlYiNg0q2igUAoeTEXxNmSn&#10;STA7m2a3Jv777kHo8fG+s81oWnGj3jWWFSyiGARxaXXDlYLj1/vzCoTzyBpby6TgTg426+kkw1Tb&#10;gQ90K3wlQgi7FBXU3neplK6syaCLbEccuG/bG/QB9pXUPQ4h3LTyJY6X0mDDoaHGjvKaymvxaxSc&#10;58Oy/bkkySnPd+Nh4fbbz/urUk+zcfsGwtPo/8UP94dWsArrw5fwA+T6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VSHsMAAADbAAAADwAAAAAAAAAAAAAAAACYAgAAZHJzL2Rv&#10;d25yZXYueG1sUEsFBgAAAAAEAAQA9QAAAIg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81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L8DsEA&#10;AADbAAAADwAAAGRycy9kb3ducmV2LnhtbESPzWrDMBCE74W+g9hCb40cBxrjRAlNIJBr/u6LtbFN&#10;pJUrKbbTp48KhR6HmfmGWa5Ha0RPPrSOFUwnGQjiyumWawXn0+6jABEiskbjmBQ8KMB69fqyxFK7&#10;gQ/UH2MtEoRDiQqaGLtSylA1ZDFMXEecvKvzFmOSvpba45Dg1sg8yz6lxZbTQoMdbRuqbse7VbCZ&#10;D4W8XXKeDz9Z7vOZmX33Rqn3t/FrASLSGP/Df+29VlBM4fdL+gFy9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C/A7BAAAA2wAAAA8AAAAAAAAAAAAAAAAAmAIAAGRycy9kb3du&#10;cmV2LnhtbFBLBQYAAAAABAAEAPUAAACGAwAAAAA=&#10;" fillcolor="black [3213]" stroked="f" strokeweight="1pt"/>
                    </v:group>
                  </v:group>
                </w:pict>
              </mc:Fallback>
            </mc:AlternateContent>
          </w:r>
        </w:p>
        <w:p w:rsidR="001A666D" w:rsidRDefault="001A666D" w:rsidP="001A666D">
          <w:pPr>
            <w:pStyle w:val="Footer"/>
            <w:jc w:val="both"/>
            <w:rPr>
              <w:sz w:val="20"/>
              <w:szCs w:val="20"/>
            </w:rPr>
          </w:pPr>
        </w:p>
        <w:p w:rsidR="001A666D" w:rsidRDefault="001A666D" w:rsidP="001A666D">
          <w:pPr>
            <w:pStyle w:val="Footer"/>
            <w:jc w:val="both"/>
            <w:rPr>
              <w:sz w:val="20"/>
              <w:szCs w:val="20"/>
            </w:rPr>
          </w:pPr>
        </w:p>
        <w:p w:rsidR="001A666D" w:rsidRDefault="001A666D" w:rsidP="001A666D">
          <w:pPr>
            <w:pStyle w:val="Footer"/>
            <w:jc w:val="both"/>
            <w:rPr>
              <w:sz w:val="20"/>
              <w:szCs w:val="20"/>
            </w:rPr>
          </w:pPr>
        </w:p>
        <w:p w:rsidR="001A666D" w:rsidRPr="00B83F03" w:rsidRDefault="001A666D" w:rsidP="003C734B">
          <w:pPr>
            <w:pStyle w:val="Footer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</w:t>
          </w:r>
          <w:r w:rsidR="00CC6B6D">
            <w:rPr>
              <w:sz w:val="20"/>
              <w:szCs w:val="20"/>
            </w:rPr>
            <w:t>bhanu.shiv.123</w:t>
          </w:r>
          <w:r w:rsidRPr="00B83F03">
            <w:rPr>
              <w:sz w:val="20"/>
              <w:szCs w:val="20"/>
            </w:rPr>
            <w:t>@GMAIL.COM</w:t>
          </w:r>
        </w:p>
      </w:tc>
      <w:tc>
        <w:tcPr>
          <w:tcW w:w="26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A666D" w:rsidRDefault="001A666D" w:rsidP="001A666D">
          <w:pPr>
            <w:pStyle w:val="Footer"/>
            <w:jc w:val="both"/>
          </w:pPr>
        </w:p>
      </w:tc>
      <w:tc>
        <w:tcPr>
          <w:tcW w:w="26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A666D" w:rsidRDefault="001A666D" w:rsidP="001A666D">
          <w:pPr>
            <w:pStyle w:val="Footer"/>
            <w:jc w:val="both"/>
          </w:pPr>
          <w:r>
            <w:rPr>
              <w:noProof/>
            </w:rPr>
            <w:t xml:space="preserve">                                                                           </w:t>
          </w:r>
        </w:p>
      </w:tc>
      <w:tc>
        <w:tcPr>
          <w:tcW w:w="26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1A666D" w:rsidRDefault="001A666D" w:rsidP="001A666D">
          <w:pPr>
            <w:pStyle w:val="Footer"/>
            <w:jc w:val="both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5E04D322" wp14:editId="7A24AB05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156845</wp:posOffset>
                    </wp:positionV>
                    <wp:extent cx="400685" cy="353695"/>
                    <wp:effectExtent l="0" t="0" r="18415" b="27305"/>
                    <wp:wrapTopAndBottom/>
                    <wp:docPr id="82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400685" cy="353695"/>
                              <a:chOff x="0" y="0"/>
                              <a:chExt cx="431" cy="431"/>
                            </a:xfrm>
                          </wpg:grpSpPr>
                          <wps:wsp>
                            <wps:cNvPr id="83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8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E614DAF" id="Group 10" o:spid="_x0000_s1026" alt="Title: Telephone icon" style="position:absolute;margin-left:73.35pt;margin-top:12.35pt;width:31.55pt;height:27.85pt;z-index:251660288;mso-width-relative:margin;mso-height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Me2NBEAALJdAAAOAAAAZHJzL2Uyb0RvYy54bWzsXNtuI8cRfQ+QfyD4GCAWu+cuWGsEa8cI&#10;4DgGrCDPsxQlEqE4DMld7ebrc6q6e1gtT3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GA0cEA&#10;AADbAAAADwAAAGRycy9kb3ducmV2LnhtbESPQWvCQBSE7wX/w/KE3urGijVEVxGhWC9CVTw/ss8k&#10;mH0vZldN/31XEDwOM/MNM1t0rlY3an0lbGA4SEAR52IrLgwc9t8fKSgfkC3WwmTgjzws5r23GWZW&#10;7vxLt10oVISwz9BAGUKTae3zkhz6gTTE0TtJ6zBE2RbatniPcFfrzyT50g4rjgslNrQqKT/vrs6A&#10;zS2NZX2VjUsn7ri6JFvRB2Pe+91yCipQF17hZ/vHGkhH8PgSf4Ce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TBgNHBAAAA2wAAAA8AAAAAAAAAAAAAAAAAmAIAAGRycy9kb3du&#10;cmV2LnhtbFBLBQYAAAAABAAEAPUAAACGAwAAAAA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/u9sMA&#10;AADbAAAADwAAAGRycy9kb3ducmV2LnhtbESPQYvCMBSE78L+h/AWvMia7ipaqlHWRdGDHnT9AY/m&#10;2Rabl5JErf/eCILHYWa+Yabz1tTiSs5XlhV89xMQxLnVFRcKjv+rrxSED8gaa8uk4E4e5rOPzhQz&#10;bW+8p+shFCJC2GeooAyhyaT0eUkGfd82xNE7WWcwROkKqR3eItzU8idJRtJgxXGhxIb+SsrPh4tR&#10;0JO783p4HMhUbxfLURrGbr8aK9X9bH8nIAK14R1+tTdaQTqE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b/u9sMAAADbAAAADwAAAAAAAAAAAAAAAACYAgAAZHJzL2Rv&#10;d25yZXYueG1sUEsFBgAAAAAEAAQA9QAAAIgDAAAAAA=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opAndBottom"/>
                  </v:group>
                </w:pict>
              </mc:Fallback>
            </mc:AlternateContent>
          </w:r>
        </w:p>
        <w:p w:rsidR="001A666D" w:rsidRDefault="001A666D" w:rsidP="001A666D">
          <w:pPr>
            <w:pStyle w:val="Footer"/>
            <w:jc w:val="both"/>
          </w:pPr>
          <w:r>
            <w:t xml:space="preserve">                    </w:t>
          </w:r>
          <w:r w:rsidR="00CC6B6D">
            <w:t>8826996912</w:t>
          </w:r>
          <w:r>
            <w:t xml:space="preserve">              </w:t>
          </w:r>
        </w:p>
        <w:p w:rsidR="001A666D" w:rsidRDefault="001A666D" w:rsidP="001A666D">
          <w:pPr>
            <w:pStyle w:val="Footer"/>
            <w:jc w:val="both"/>
          </w:pPr>
        </w:p>
      </w:tc>
    </w:tr>
  </w:tbl>
  <w:p w:rsidR="001A666D" w:rsidRDefault="001A666D" w:rsidP="001A666D">
    <w:pPr>
      <w:pStyle w:val="Footer"/>
      <w:jc w:val="both"/>
    </w:pPr>
  </w:p>
  <w:p w:rsidR="001A666D" w:rsidRPr="00491F46" w:rsidRDefault="001A666D" w:rsidP="001A666D">
    <w:pPr>
      <w:pStyle w:val="Footer"/>
    </w:pPr>
  </w:p>
  <w:p w:rsidR="00BF2580" w:rsidRPr="001A666D" w:rsidRDefault="00BF2580" w:rsidP="001A666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13" w:type="pct"/>
      <w:tblInd w:w="-864" w:type="dxa"/>
      <w:tblLayout w:type="fixed"/>
      <w:tblLook w:val="04A0" w:firstRow="1" w:lastRow="0" w:firstColumn="1" w:lastColumn="0" w:noHBand="0" w:noVBand="1"/>
      <w:tblDescription w:val="Footer layout table for contact Information"/>
    </w:tblPr>
    <w:tblGrid>
      <w:gridCol w:w="2634"/>
      <w:gridCol w:w="2635"/>
      <w:gridCol w:w="2635"/>
      <w:gridCol w:w="2635"/>
    </w:tblGrid>
    <w:tr w:rsidR="00491F46" w:rsidTr="00003926">
      <w:trPr>
        <w:trHeight w:val="702"/>
      </w:trPr>
      <w:tc>
        <w:tcPr>
          <w:tcW w:w="2634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F46" w:rsidRDefault="001A666D" w:rsidP="00491F46">
          <w:pPr>
            <w:pStyle w:val="Footer"/>
            <w:jc w:val="both"/>
            <w:rPr>
              <w:sz w:val="20"/>
              <w:szCs w:val="20"/>
            </w:rPr>
          </w:pPr>
          <w:r w:rsidRPr="00CA3DF1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776" behindDoc="0" locked="0" layoutInCell="1" allowOverlap="1" wp14:anchorId="5D616A36" wp14:editId="7D347D32">
                    <wp:simplePos x="0" y="0"/>
                    <wp:positionH relativeFrom="column">
                      <wp:posOffset>577215</wp:posOffset>
                    </wp:positionH>
                    <wp:positionV relativeFrom="paragraph">
                      <wp:posOffset>55880</wp:posOffset>
                    </wp:positionV>
                    <wp:extent cx="438150" cy="386080"/>
                    <wp:effectExtent l="0" t="0" r="0" b="0"/>
                    <wp:wrapNone/>
                    <wp:docPr id="3" name="Group 102" title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438150" cy="386080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4" name="Oval 4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8" name="Freeform 8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Isosceles Triangle 11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D50B063" id="Group 102" o:spid="_x0000_s1026" alt="Title: Email icon" style="position:absolute;margin-left:45.45pt;margin-top:4.4pt;width:34.5pt;height:30.4pt;z-index:251659776;mso-width-relative:margin;mso-height-relative:margin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">
                    <o:lock v:ext="edit" aspectratio="t"/>
                    <v:oval id="Oval 4" o:spid="_x0000_s1027" style="position:absolute;width:7345;height:7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9X6cIA&#10;AADaAAAADwAAAGRycy9kb3ducmV2LnhtbESPQWsCMRSE7wX/Q3iCl1Kzii1lNcoiCB5EWxXPj83r&#10;bujmZU2irv/eCIUeh5n5hpktOtuIK/lgHCsYDTMQxKXThisFx8Pq7RNEiMgaG8ek4E4BFvPeywxz&#10;7W78Tdd9rESCcMhRQR1jm0sZyposhqFriZP347zFmKSvpPZ4S3DbyHGWfUiLhtNCjS0tayp/9xer&#10;4NXLovPbd3lmW5ndZm1N8XVSatDviimISF38D/+111rBBJ5X0g2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j1fpwgAAANoAAAAPAAAAAAAAAAAAAAAAAJgCAABkcnMvZG93&#10;bnJldi54bWxQSwUGAAAAAAQABAD1AAAAhwMAAAAA&#10;" fillcolor="#94b6d2 [3204]" stroked="f" strokeweight="1pt">
                      <v:stroke joinstyle="miter"/>
                    </v:oval>
                    <v:group id="Group 6" o:spid="_x0000_s1028" style="position:absolute;left:1639;top:2458;width:4067;height:2429" coordorigin="1639,2458" coordsize="7278,434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shape id="Freeform 8" o:spid="_x0000_s1029" style="position:absolute;left:1639;top:4715;width:7279;height:2090;flip:y;visibility:visible;mso-wrap-style:square;v-text-anchor:middle" coordsize="785097,209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iNyb4A&#10;AADaAAAADwAAAGRycy9kb3ducmV2LnhtbERPyW7CMBC9V+IfrEHqrThwQChgEAKx9FZ2jqN4SKLE&#10;YxO7EP4eHyr1+PT2yaw1tXhQ40vLCvq9BARxZnXJuYLjYfU1AuEDssbaMil4kYfZtPMxwVTbJ+/o&#10;sQ+5iCHsU1RQhOBSKX1WkEHfs444cjfbGAwRNrnUDT5juKnlIEmG0mDJsaFAR4uCsmr/axS4K9fV&#10;z5lP99NmvZTVwF03l2+lPrvtfAwiUBv+xX/urVYQt8Yr8QbI6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Xojcm+AAAA2gAAAA8AAAAAAAAAAAAAAAAAmAIAAGRycy9kb3ducmV2&#10;LnhtbFBLBQYAAAAABAAEAPUAAACDAwAAAAA=&#10;" path="m287158,209029l392549,138910r107960,70119l785097,,,,287158,209029xe" fillcolor="black [3213]" stroked="f" strokeweight="1pt">
                        <v:stroke joinstyle="miter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1vcMA&#10;AADaAAAADwAAAGRycy9kb3ducmV2LnhtbESPQWvCQBSE70L/w/IKvYhuWjTY1DUUMeJVbcHeHtnX&#10;JO3u25BdTfz33YLgcZiZb5hlPlgjLtT5xrGC52kCgrh0uuFKwcexmCxA+ICs0TgmBVfykK8eRkvM&#10;tOt5T5dDqESEsM9QQR1Cm0npy5os+qlriaP37TqLIcqukrrDPsKtkS9JkkqLDceFGlta11T+Hs5W&#10;wWn8tTW9Tndm82NObq8/Z+m8UOrpcXh/AxFoCPfwrb3TCl7h/0q8AXL1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1vcMAAADaAAAADwAAAAAAAAAAAAAAAACYAgAAZHJzL2Rv&#10;d25yZXYueG1sUEsFBgAAAAAEAAQA9QAAAIg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/HmcYA&#10;AADbAAAADwAAAGRycy9kb3ducmV2LnhtbESPQWvCQBCF70L/wzJCL6IbC0qNrmIDghR60JaW3obs&#10;mASzszG7mvjvO4eCtxnem/e+WW16V6sbtaHybGA6SUAR595WXBj4+tyNX0GFiGyx9kwG7hRgs34a&#10;rDC1vuMD3Y6xUBLCIUUDZYxNqnXIS3IYJr4hFu3kW4dR1rbQtsVOwl2tX5Jkrh1WLA0lNpSVlJ+P&#10;V2fgZ9TN68vvbPadZW/9YRo+tu/3hTHPw367BBWpjw/z//XeCr7Qyy8ygF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/HmcYAAADbAAAADwAAAAAAAAAAAAAAAACYAgAAZHJz&#10;L2Rvd25yZXYueG1sUEsFBgAAAAAEAAQA9QAAAIsDAAAAAA==&#10;" path="m,243343l179100,,372486,243343,,243343xe" fillcolor="black [3213]" stroked="f" strokeweight="1pt">
                        <v:stroke joinstyle="miter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1" o:spid="_x0000_s1032" type="#_x0000_t5" style="position:absolute;left:1687;top:2458;width:7231;height:2648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hpib4A&#10;AADbAAAADwAAAGRycy9kb3ducmV2LnhtbERPTYvCMBC9L/gfwgje1tQKq1SjqCB4XXe9D83YFpNJ&#10;TWJb/fWbhYW9zeN9zno7WCM68qFxrGA2zUAQl043XCn4/jq+L0GEiKzROCYFTwqw3Yze1lho1/Mn&#10;dedYiRTCoUAFdYxtIWUoa7IYpq4lTtzVeYsxQV9J7bFP4dbIPMs+pMWGU0ONLR1qKm/nh1WwX/RL&#10;ebvkvOhfWe7zuZnfO6PUZDzsViAiDfFf/Oc+6TR/Br+/pAPk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cIaYm+AAAA2wAAAA8AAAAAAAAAAAAAAAAAmAIAAGRycy9kb3ducmV2&#10;LnhtbFBLBQYAAAAABAAEAPUAAACDAwAAAAA=&#10;" fillcolor="black [3213]" stroked="f" strokeweight="1pt"/>
                    </v:group>
                  </v:group>
                </w:pict>
              </mc:Fallback>
            </mc:AlternateContent>
          </w:r>
        </w:p>
        <w:p w:rsidR="00491F46" w:rsidRDefault="00491F46" w:rsidP="00491F46">
          <w:pPr>
            <w:pStyle w:val="Footer"/>
            <w:jc w:val="both"/>
            <w:rPr>
              <w:sz w:val="20"/>
              <w:szCs w:val="20"/>
            </w:rPr>
          </w:pPr>
        </w:p>
        <w:p w:rsidR="00491F46" w:rsidRDefault="00491F46" w:rsidP="00491F46">
          <w:pPr>
            <w:pStyle w:val="Footer"/>
            <w:jc w:val="both"/>
            <w:rPr>
              <w:sz w:val="20"/>
              <w:szCs w:val="20"/>
            </w:rPr>
          </w:pPr>
        </w:p>
        <w:p w:rsidR="00491F46" w:rsidRPr="00B83F03" w:rsidRDefault="00DE72A2" w:rsidP="006D1FAF">
          <w:pPr>
            <w:pStyle w:val="Footer"/>
            <w:jc w:val="both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   </w:t>
          </w:r>
          <w:r w:rsidR="006D1FAF">
            <w:rPr>
              <w:sz w:val="20"/>
              <w:szCs w:val="20"/>
            </w:rPr>
            <w:t xml:space="preserve">   </w:t>
          </w:r>
          <w:r w:rsidR="00465323">
            <w:rPr>
              <w:sz w:val="20"/>
              <w:szCs w:val="20"/>
            </w:rPr>
            <w:t xml:space="preserve">   </w:t>
          </w:r>
          <w:r w:rsidR="00BD1578">
            <w:rPr>
              <w:sz w:val="20"/>
              <w:szCs w:val="20"/>
            </w:rPr>
            <w:t>bhanu.shiv.123@gmail.com</w:t>
          </w:r>
        </w:p>
      </w:tc>
      <w:tc>
        <w:tcPr>
          <w:tcW w:w="26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F46" w:rsidRDefault="00491F46" w:rsidP="00491F46">
          <w:pPr>
            <w:pStyle w:val="Footer"/>
            <w:jc w:val="both"/>
          </w:pPr>
        </w:p>
      </w:tc>
      <w:tc>
        <w:tcPr>
          <w:tcW w:w="26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F46" w:rsidRDefault="00491F46" w:rsidP="00491F46">
          <w:pPr>
            <w:pStyle w:val="Footer"/>
            <w:jc w:val="both"/>
          </w:pPr>
          <w:r>
            <w:rPr>
              <w:noProof/>
            </w:rPr>
            <w:t xml:space="preserve">                                                                           </w:t>
          </w:r>
        </w:p>
      </w:tc>
      <w:tc>
        <w:tcPr>
          <w:tcW w:w="2635" w:type="dxa"/>
          <w:tcMar>
            <w:top w:w="648" w:type="dxa"/>
            <w:left w:w="115" w:type="dxa"/>
            <w:bottom w:w="0" w:type="dxa"/>
            <w:right w:w="115" w:type="dxa"/>
          </w:tcMar>
        </w:tcPr>
        <w:p w:rsidR="00491F46" w:rsidRDefault="00491F46" w:rsidP="00491F46">
          <w:pPr>
            <w:pStyle w:val="Footer"/>
            <w:jc w:val="both"/>
          </w:pPr>
          <w:r w:rsidRPr="00C2098A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 wp14:anchorId="670D7BF5" wp14:editId="0B595BCB">
                    <wp:simplePos x="0" y="0"/>
                    <wp:positionH relativeFrom="column">
                      <wp:posOffset>931545</wp:posOffset>
                    </wp:positionH>
                    <wp:positionV relativeFrom="paragraph">
                      <wp:posOffset>-149225</wp:posOffset>
                    </wp:positionV>
                    <wp:extent cx="400685" cy="353695"/>
                    <wp:effectExtent l="0" t="0" r="18415" b="27305"/>
                    <wp:wrapTopAndBottom/>
                    <wp:docPr id="12" name="Group 10" title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400685" cy="353695"/>
                              <a:chOff x="0" y="0"/>
                              <a:chExt cx="431" cy="431"/>
                            </a:xfrm>
                          </wpg:grpSpPr>
                          <wps:wsp>
                            <wps:cNvPr id="13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 w="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23D65A7" id="Group 10" o:spid="_x0000_s1026" alt="Title: Telephone icon" style="position:absolute;margin-left:73.35pt;margin-top:-11.75pt;width:31.55pt;height:27.85pt;z-index:251665408;mso-height-relative:margin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MsVVsAA&#10;AADbAAAADwAAAGRycy9kb3ducmV2LnhtbERPTWvCQBC9C/0PyxS86aYWq6SuIoJUL4XG4HnITpPQ&#10;7EzcXTX9991Cobd5vM9ZbQbXqRv50AobeJpmoIgrsS3XBsrTfrIEFSKyxU6YDHxTgM36YbTC3Mqd&#10;P+hWxFqlEA45Gmhi7HOtQ9WQwzCVnjhxn+IdxgR9ra3Hewp3nZ5l2Yt22HJqaLCnXUPVV3F1Bmxl&#10;aS5vVzm65cKdd5fsXXRpzPhx2L6CijTEf/Gf+2DT/Gf4/SUdoN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MsVVsAAAADbAAAADwAAAAAAAAAAAAAAAACYAgAAZHJzL2Rvd25y&#10;ZXYueG1sUEsFBgAAAAAEAAQA9QAAAIUD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94b6d2 [3204]" strokecolor="#94b6d2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V7ccEA&#10;AADbAAAADwAAAGRycy9kb3ducmV2LnhtbERPzYrCMBC+C/sOYRa8yJruKlqqUdZF0YMedH2AoRnb&#10;YjMpSdT69kYQvM3H9zvTeWtqcSXnK8sKvvsJCOLc6ooLBcf/1VcKwgdkjbVlUnAnD/PZR2eKmbY3&#10;3tP1EAoRQ9hnqKAMocmk9HlJBn3fNsSRO1lnMEToCqkd3mK4qeVPkoykwYpjQ4kN/ZWUnw8Xo6An&#10;d+f18DiQqd4ulqM0jN1+NVaq+9n+TkAEasNb/HJvdJw/hOcv8QA5e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1e3HBAAAA2wAAAA8AAAAAAAAAAAAAAAAAmAIAAGRycy9kb3du&#10;cmV2LnhtbFBLBQYAAAAABAAEAPUAAACGAw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black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wrap type="topAndBottom"/>
                  </v:group>
                </w:pict>
              </mc:Fallback>
            </mc:AlternateContent>
          </w:r>
        </w:p>
        <w:p w:rsidR="00491F46" w:rsidRDefault="00491F46" w:rsidP="00491F46">
          <w:pPr>
            <w:pStyle w:val="Footer"/>
            <w:jc w:val="both"/>
          </w:pPr>
          <w:r>
            <w:t xml:space="preserve">                    </w:t>
          </w:r>
          <w:r w:rsidR="00CC6B6D">
            <w:t>8826996912</w:t>
          </w:r>
          <w:r>
            <w:t xml:space="preserve">             </w:t>
          </w:r>
        </w:p>
        <w:p w:rsidR="00491F46" w:rsidRDefault="00491F46" w:rsidP="00491F46">
          <w:pPr>
            <w:pStyle w:val="Footer"/>
            <w:jc w:val="both"/>
          </w:pPr>
        </w:p>
      </w:tc>
    </w:tr>
  </w:tbl>
  <w:p w:rsidR="006D1FAF" w:rsidRPr="00491F46" w:rsidRDefault="006D1FAF" w:rsidP="006D1FAF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4FBF" w:rsidRDefault="004C4FBF" w:rsidP="00713050">
      <w:pPr>
        <w:spacing w:line="240" w:lineRule="auto"/>
      </w:pPr>
      <w:r>
        <w:separator/>
      </w:r>
    </w:p>
  </w:footnote>
  <w:footnote w:type="continuationSeparator" w:id="0">
    <w:p w:rsidR="004C4FBF" w:rsidRDefault="004C4FBF" w:rsidP="007130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980" w:rsidRPr="001A5CA9" w:rsidRDefault="004704DE" w:rsidP="004704DE">
    <w:pPr>
      <w:pStyle w:val="Header"/>
      <w:tabs>
        <w:tab w:val="left" w:pos="3909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AC3AADB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81401A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E960FC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58669A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4062AD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AAEB0E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36AFE5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C54116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4E04A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236C2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81748B"/>
    <w:multiLevelType w:val="hybridMultilevel"/>
    <w:tmpl w:val="5E60061A"/>
    <w:lvl w:ilvl="0" w:tplc="6888B25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23426A"/>
    <w:multiLevelType w:val="hybridMultilevel"/>
    <w:tmpl w:val="325E9074"/>
    <w:lvl w:ilvl="0" w:tplc="7C2CFF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D81270"/>
    <w:multiLevelType w:val="hybridMultilevel"/>
    <w:tmpl w:val="530C70FC"/>
    <w:lvl w:ilvl="0" w:tplc="C79059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464230"/>
    <w:multiLevelType w:val="hybridMultilevel"/>
    <w:tmpl w:val="BD90EB30"/>
    <w:lvl w:ilvl="0" w:tplc="A9C8E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488"/>
    <w:rsid w:val="0006701F"/>
    <w:rsid w:val="0007283D"/>
    <w:rsid w:val="00075B72"/>
    <w:rsid w:val="00091382"/>
    <w:rsid w:val="000A07DA"/>
    <w:rsid w:val="000A2BFA"/>
    <w:rsid w:val="000B0619"/>
    <w:rsid w:val="000B0A4D"/>
    <w:rsid w:val="000B46CA"/>
    <w:rsid w:val="000B61CA"/>
    <w:rsid w:val="000C0AA9"/>
    <w:rsid w:val="000C0F71"/>
    <w:rsid w:val="000F7610"/>
    <w:rsid w:val="00114ED7"/>
    <w:rsid w:val="0011648F"/>
    <w:rsid w:val="0013208E"/>
    <w:rsid w:val="00140B0E"/>
    <w:rsid w:val="00182344"/>
    <w:rsid w:val="001A5CA9"/>
    <w:rsid w:val="001A666D"/>
    <w:rsid w:val="001B2AC1"/>
    <w:rsid w:val="001B403A"/>
    <w:rsid w:val="001F4583"/>
    <w:rsid w:val="00217980"/>
    <w:rsid w:val="00242068"/>
    <w:rsid w:val="00271662"/>
    <w:rsid w:val="0027404F"/>
    <w:rsid w:val="00283567"/>
    <w:rsid w:val="00290AAA"/>
    <w:rsid w:val="00293B83"/>
    <w:rsid w:val="002B091C"/>
    <w:rsid w:val="002C2CDD"/>
    <w:rsid w:val="002D45C6"/>
    <w:rsid w:val="002F03FA"/>
    <w:rsid w:val="00313E86"/>
    <w:rsid w:val="00333CD3"/>
    <w:rsid w:val="00340365"/>
    <w:rsid w:val="00342B64"/>
    <w:rsid w:val="00364079"/>
    <w:rsid w:val="0036625A"/>
    <w:rsid w:val="003A3488"/>
    <w:rsid w:val="003C5528"/>
    <w:rsid w:val="003C734B"/>
    <w:rsid w:val="003D03E5"/>
    <w:rsid w:val="004077FB"/>
    <w:rsid w:val="004244FF"/>
    <w:rsid w:val="00424DD9"/>
    <w:rsid w:val="00440F24"/>
    <w:rsid w:val="00441B94"/>
    <w:rsid w:val="00450707"/>
    <w:rsid w:val="0046104A"/>
    <w:rsid w:val="00465323"/>
    <w:rsid w:val="004704DE"/>
    <w:rsid w:val="004717C5"/>
    <w:rsid w:val="00472547"/>
    <w:rsid w:val="00491F46"/>
    <w:rsid w:val="004A24CC"/>
    <w:rsid w:val="004C4FBF"/>
    <w:rsid w:val="004E0C02"/>
    <w:rsid w:val="004E4FD1"/>
    <w:rsid w:val="00523479"/>
    <w:rsid w:val="00540D8F"/>
    <w:rsid w:val="00543DB7"/>
    <w:rsid w:val="005548A4"/>
    <w:rsid w:val="00562151"/>
    <w:rsid w:val="005729B0"/>
    <w:rsid w:val="00573D71"/>
    <w:rsid w:val="0058239B"/>
    <w:rsid w:val="005826BF"/>
    <w:rsid w:val="005841FF"/>
    <w:rsid w:val="005B5C2B"/>
    <w:rsid w:val="005B60E6"/>
    <w:rsid w:val="006169E3"/>
    <w:rsid w:val="00635CC5"/>
    <w:rsid w:val="00641630"/>
    <w:rsid w:val="00684488"/>
    <w:rsid w:val="00697C31"/>
    <w:rsid w:val="006A3CE7"/>
    <w:rsid w:val="006A7746"/>
    <w:rsid w:val="006C4C50"/>
    <w:rsid w:val="006D1FAF"/>
    <w:rsid w:val="006D76B1"/>
    <w:rsid w:val="006E5977"/>
    <w:rsid w:val="00713050"/>
    <w:rsid w:val="0072103E"/>
    <w:rsid w:val="00741125"/>
    <w:rsid w:val="00743C59"/>
    <w:rsid w:val="00746F7F"/>
    <w:rsid w:val="007569C1"/>
    <w:rsid w:val="00763832"/>
    <w:rsid w:val="007D2696"/>
    <w:rsid w:val="007D2FD2"/>
    <w:rsid w:val="00805041"/>
    <w:rsid w:val="00811117"/>
    <w:rsid w:val="00815638"/>
    <w:rsid w:val="00823C54"/>
    <w:rsid w:val="00830D5F"/>
    <w:rsid w:val="00841146"/>
    <w:rsid w:val="008465AB"/>
    <w:rsid w:val="008535FD"/>
    <w:rsid w:val="00857961"/>
    <w:rsid w:val="0088504C"/>
    <w:rsid w:val="0089382B"/>
    <w:rsid w:val="008A1907"/>
    <w:rsid w:val="008C4BAF"/>
    <w:rsid w:val="008C6BCA"/>
    <w:rsid w:val="008C7B50"/>
    <w:rsid w:val="008E093F"/>
    <w:rsid w:val="008E4B30"/>
    <w:rsid w:val="00906BEE"/>
    <w:rsid w:val="00917B37"/>
    <w:rsid w:val="009243E7"/>
    <w:rsid w:val="00951457"/>
    <w:rsid w:val="00985D58"/>
    <w:rsid w:val="009B3C40"/>
    <w:rsid w:val="009D0B6F"/>
    <w:rsid w:val="00A16796"/>
    <w:rsid w:val="00A42540"/>
    <w:rsid w:val="00A50939"/>
    <w:rsid w:val="00A57AE5"/>
    <w:rsid w:val="00A67DBB"/>
    <w:rsid w:val="00A83413"/>
    <w:rsid w:val="00A944DA"/>
    <w:rsid w:val="00AA6A40"/>
    <w:rsid w:val="00AA75F6"/>
    <w:rsid w:val="00AB09A7"/>
    <w:rsid w:val="00AD00FD"/>
    <w:rsid w:val="00AF0A8E"/>
    <w:rsid w:val="00AF64A4"/>
    <w:rsid w:val="00B17CEB"/>
    <w:rsid w:val="00B5664D"/>
    <w:rsid w:val="00B670C6"/>
    <w:rsid w:val="00B700E9"/>
    <w:rsid w:val="00B77BC4"/>
    <w:rsid w:val="00B825CD"/>
    <w:rsid w:val="00B83F03"/>
    <w:rsid w:val="00B96B2D"/>
    <w:rsid w:val="00BA5B40"/>
    <w:rsid w:val="00BD0206"/>
    <w:rsid w:val="00BD1578"/>
    <w:rsid w:val="00BE00DF"/>
    <w:rsid w:val="00BE348B"/>
    <w:rsid w:val="00BF2580"/>
    <w:rsid w:val="00C0705B"/>
    <w:rsid w:val="00C119B0"/>
    <w:rsid w:val="00C2098A"/>
    <w:rsid w:val="00C26D62"/>
    <w:rsid w:val="00C5444A"/>
    <w:rsid w:val="00C612DA"/>
    <w:rsid w:val="00C7741E"/>
    <w:rsid w:val="00C875AB"/>
    <w:rsid w:val="00C908C6"/>
    <w:rsid w:val="00CA3DF1"/>
    <w:rsid w:val="00CA4581"/>
    <w:rsid w:val="00CC6B6D"/>
    <w:rsid w:val="00CE18D5"/>
    <w:rsid w:val="00CF2C9E"/>
    <w:rsid w:val="00D04109"/>
    <w:rsid w:val="00D277E4"/>
    <w:rsid w:val="00D50836"/>
    <w:rsid w:val="00D97A41"/>
    <w:rsid w:val="00DA77B1"/>
    <w:rsid w:val="00DD0ABA"/>
    <w:rsid w:val="00DD3CF6"/>
    <w:rsid w:val="00DD6416"/>
    <w:rsid w:val="00DE165D"/>
    <w:rsid w:val="00DE72A2"/>
    <w:rsid w:val="00DF4E0A"/>
    <w:rsid w:val="00E02DCD"/>
    <w:rsid w:val="00E12C60"/>
    <w:rsid w:val="00E22E87"/>
    <w:rsid w:val="00E3090F"/>
    <w:rsid w:val="00E468C6"/>
    <w:rsid w:val="00E57630"/>
    <w:rsid w:val="00E86C2B"/>
    <w:rsid w:val="00E97BB4"/>
    <w:rsid w:val="00EB2D52"/>
    <w:rsid w:val="00EF7CC9"/>
    <w:rsid w:val="00F16207"/>
    <w:rsid w:val="00F207C0"/>
    <w:rsid w:val="00F20AE5"/>
    <w:rsid w:val="00F47E97"/>
    <w:rsid w:val="00F645C7"/>
    <w:rsid w:val="00F67670"/>
    <w:rsid w:val="00F74345"/>
    <w:rsid w:val="00F837D1"/>
    <w:rsid w:val="00F95017"/>
    <w:rsid w:val="00FF35ED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3F7C10F-D482-4898-86CB-E48DF918C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F24"/>
  </w:style>
  <w:style w:type="paragraph" w:styleId="Heading1">
    <w:name w:val="heading 1"/>
    <w:basedOn w:val="Normal"/>
    <w:link w:val="Heading1Char"/>
    <w:uiPriority w:val="9"/>
    <w:qFormat/>
    <w:rsid w:val="008C7B50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3479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color w:val="000000" w:themeColor="text1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6BEE"/>
    <w:pPr>
      <w:keepNext/>
      <w:keepLines/>
      <w:pBdr>
        <w:bottom w:val="single" w:sz="48" w:space="1" w:color="94B6D2" w:themeColor="accent1"/>
      </w:pBdr>
      <w:spacing w:before="600" w:after="160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906BEE"/>
    <w:pPr>
      <w:keepNext/>
      <w:keepLines/>
      <w:spacing w:before="200"/>
      <w:contextualSpacing/>
      <w:outlineLvl w:val="3"/>
    </w:pPr>
    <w:rPr>
      <w:rFonts w:asciiTheme="majorHAnsi" w:eastAsiaTheme="majorEastAsia" w:hAnsiTheme="majorHAnsi" w:cstheme="majorBidi"/>
      <w:iCs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7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48AB7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7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45C7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7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69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69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23479"/>
    <w:rPr>
      <w:rFonts w:asciiTheme="majorHAnsi" w:eastAsiaTheme="majorEastAsia" w:hAnsiTheme="majorHAnsi" w:cstheme="majorBidi"/>
      <w:caps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6BEE"/>
    <w:rPr>
      <w:rFonts w:asciiTheme="majorHAnsi" w:eastAsiaTheme="majorEastAsia" w:hAnsiTheme="majorHAnsi" w:cstheme="majorBidi"/>
      <w:caps/>
      <w:sz w:val="32"/>
      <w:szCs w:val="24"/>
    </w:rPr>
  </w:style>
  <w:style w:type="table" w:styleId="TableGrid">
    <w:name w:val="Table Grid"/>
    <w:basedOn w:val="TableNormal"/>
    <w:uiPriority w:val="39"/>
    <w:rsid w:val="002C2CDD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B50"/>
    <w:rPr>
      <w:rFonts w:asciiTheme="majorHAnsi" w:eastAsiaTheme="majorEastAsia" w:hAnsiTheme="majorHAnsi" w:cstheme="majorBidi"/>
      <w:caps/>
      <w:color w:val="000000" w:themeColor="text1"/>
      <w:sz w:val="50"/>
      <w:szCs w:val="32"/>
    </w:rPr>
  </w:style>
  <w:style w:type="character" w:styleId="PlaceholderText">
    <w:name w:val="Placeholder Text"/>
    <w:basedOn w:val="DefaultParagraphFont"/>
    <w:uiPriority w:val="99"/>
    <w:semiHidden/>
    <w:rsid w:val="003D03E5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06BEE"/>
    <w:rPr>
      <w:rFonts w:asciiTheme="majorHAnsi" w:eastAsiaTheme="majorEastAsia" w:hAnsiTheme="majorHAnsi" w:cstheme="majorBidi"/>
      <w:iCs/>
      <w:caps/>
    </w:rPr>
  </w:style>
  <w:style w:type="paragraph" w:styleId="Header">
    <w:name w:val="header"/>
    <w:basedOn w:val="Normal"/>
    <w:link w:val="HeaderChar"/>
    <w:uiPriority w:val="99"/>
    <w:unhideWhenUsed/>
    <w:rsid w:val="0088504C"/>
    <w:pPr>
      <w:spacing w:line="240" w:lineRule="auto"/>
    </w:pPr>
  </w:style>
  <w:style w:type="paragraph" w:customStyle="1" w:styleId="Initials">
    <w:name w:val="Initials"/>
    <w:basedOn w:val="Normal"/>
    <w:next w:val="Heading3"/>
    <w:uiPriority w:val="1"/>
    <w:qFormat/>
    <w:rsid w:val="00906BEE"/>
    <w:pPr>
      <w:spacing w:after="1480" w:line="240" w:lineRule="auto"/>
      <w:ind w:left="144" w:right="360"/>
      <w:contextualSpacing/>
      <w:jc w:val="center"/>
    </w:pPr>
    <w:rPr>
      <w:rFonts w:asciiTheme="majorHAnsi" w:hAnsiTheme="majorHAnsi"/>
      <w:caps/>
      <w:color w:val="94B6D2" w:themeColor="accent1"/>
      <w:sz w:val="110"/>
    </w:rPr>
  </w:style>
  <w:style w:type="character" w:customStyle="1" w:styleId="HeaderChar">
    <w:name w:val="Header Char"/>
    <w:basedOn w:val="DefaultParagraphFont"/>
    <w:link w:val="Header"/>
    <w:uiPriority w:val="99"/>
    <w:rsid w:val="0088504C"/>
  </w:style>
  <w:style w:type="paragraph" w:styleId="Footer">
    <w:name w:val="footer"/>
    <w:basedOn w:val="Normal"/>
    <w:link w:val="FooterChar"/>
    <w:uiPriority w:val="99"/>
    <w:unhideWhenUsed/>
    <w:rsid w:val="0088504C"/>
    <w:pPr>
      <w:spacing w:line="240" w:lineRule="auto"/>
      <w:jc w:val="center"/>
    </w:pPr>
    <w:rPr>
      <w:rFonts w:asciiTheme="majorHAnsi" w:hAnsiTheme="majorHAnsi"/>
      <w:caps/>
    </w:rPr>
  </w:style>
  <w:style w:type="character" w:customStyle="1" w:styleId="FooterChar">
    <w:name w:val="Footer Char"/>
    <w:basedOn w:val="DefaultParagraphFont"/>
    <w:link w:val="Footer"/>
    <w:uiPriority w:val="99"/>
    <w:rsid w:val="0088504C"/>
    <w:rPr>
      <w:rFonts w:asciiTheme="majorHAnsi" w:hAnsiTheme="majorHAnsi"/>
      <w:cap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69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69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7D2696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7D2696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D2696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D2696"/>
    <w:rPr>
      <w:rFonts w:eastAsiaTheme="minorEastAsia"/>
      <w:color w:val="5A5A5A" w:themeColor="text1" w:themeTint="A5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75F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A75F6"/>
  </w:style>
  <w:style w:type="paragraph" w:styleId="BlockText">
    <w:name w:val="Block Text"/>
    <w:basedOn w:val="Normal"/>
    <w:uiPriority w:val="99"/>
    <w:semiHidden/>
    <w:unhideWhenUsed/>
    <w:rsid w:val="003D03E5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rFonts w:eastAsiaTheme="minorEastAsia"/>
      <w:i/>
      <w:iCs/>
      <w:color w:val="548AB7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A75F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75F6"/>
  </w:style>
  <w:style w:type="paragraph" w:styleId="BodyText2">
    <w:name w:val="Body Text 2"/>
    <w:basedOn w:val="Normal"/>
    <w:link w:val="BodyText2Char"/>
    <w:uiPriority w:val="99"/>
    <w:semiHidden/>
    <w:unhideWhenUsed/>
    <w:rsid w:val="00AA75F6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A75F6"/>
  </w:style>
  <w:style w:type="paragraph" w:styleId="BodyText3">
    <w:name w:val="Body Text 3"/>
    <w:basedOn w:val="Normal"/>
    <w:link w:val="BodyText3Char"/>
    <w:uiPriority w:val="99"/>
    <w:semiHidden/>
    <w:unhideWhenUsed/>
    <w:rsid w:val="00AA75F6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A75F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A75F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A75F6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A75F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A75F6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A75F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A75F6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A75F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A75F6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A75F6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A75F6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A75F6"/>
    <w:pPr>
      <w:spacing w:after="200" w:line="240" w:lineRule="auto"/>
    </w:pPr>
    <w:rPr>
      <w:i/>
      <w:iCs/>
      <w:color w:val="775F55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A75F6"/>
  </w:style>
  <w:style w:type="table" w:styleId="ColorfulGrid">
    <w:name w:val="Colorful Grid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A75F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75F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75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75F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A75F6"/>
  </w:style>
  <w:style w:type="character" w:customStyle="1" w:styleId="DateChar">
    <w:name w:val="Date Char"/>
    <w:basedOn w:val="DefaultParagraphFont"/>
    <w:link w:val="Date"/>
    <w:uiPriority w:val="99"/>
    <w:semiHidden/>
    <w:rsid w:val="00AA75F6"/>
  </w:style>
  <w:style w:type="paragraph" w:styleId="DocumentMap">
    <w:name w:val="Document Map"/>
    <w:basedOn w:val="Normal"/>
    <w:link w:val="DocumentMapChar"/>
    <w:uiPriority w:val="99"/>
    <w:semiHidden/>
    <w:unhideWhenUsed/>
    <w:rsid w:val="00AA75F6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A75F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A75F6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A75F6"/>
  </w:style>
  <w:style w:type="character" w:styleId="Emphasis">
    <w:name w:val="Emphasis"/>
    <w:basedOn w:val="DefaultParagraphFont"/>
    <w:uiPriority w:val="20"/>
    <w:unhideWhenUsed/>
    <w:qFormat/>
    <w:rsid w:val="00AA75F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A75F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A75F6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A75F6"/>
    <w:rPr>
      <w:color w:val="704404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A75F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A75F6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A75F6"/>
    <w:rPr>
      <w:szCs w:val="20"/>
    </w:rPr>
  </w:style>
  <w:style w:type="table" w:customStyle="1" w:styleId="GridTable1Light1">
    <w:name w:val="Grid Table 1 Light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31">
    <w:name w:val="Grid Table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AA75F6"/>
    <w:rPr>
      <w:rFonts w:asciiTheme="majorHAnsi" w:eastAsiaTheme="majorEastAsia" w:hAnsiTheme="majorHAnsi" w:cstheme="majorBidi"/>
      <w:color w:val="548AB7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75F6"/>
    <w:rPr>
      <w:rFonts w:asciiTheme="majorHAnsi" w:eastAsiaTheme="majorEastAsia" w:hAnsiTheme="majorHAnsi" w:cstheme="majorBidi"/>
      <w:color w:val="345C7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75F6"/>
    <w:rPr>
      <w:rFonts w:asciiTheme="majorHAnsi" w:eastAsiaTheme="majorEastAsia" w:hAnsiTheme="majorHAnsi" w:cstheme="majorBidi"/>
      <w:i/>
      <w:iCs/>
      <w:color w:val="345C7D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AA75F6"/>
  </w:style>
  <w:style w:type="paragraph" w:styleId="HTMLAddress">
    <w:name w:val="HTML Address"/>
    <w:basedOn w:val="Normal"/>
    <w:link w:val="HTMLAddressChar"/>
    <w:uiPriority w:val="99"/>
    <w:semiHidden/>
    <w:unhideWhenUsed/>
    <w:rsid w:val="00AA75F6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A75F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A75F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A75F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75F6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75F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A75F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A75F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A75F6"/>
    <w:rPr>
      <w:i/>
      <w:iCs/>
    </w:rPr>
  </w:style>
  <w:style w:type="character" w:styleId="Hyperlink">
    <w:name w:val="Hyperlink"/>
    <w:basedOn w:val="DefaultParagraphFont"/>
    <w:uiPriority w:val="99"/>
    <w:unhideWhenUsed/>
    <w:rsid w:val="00AA75F6"/>
    <w:rPr>
      <w:color w:val="F7B61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A75F6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A75F6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A75F6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A75F6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A75F6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A75F6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A75F6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A75F6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A75F6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A75F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D03E5"/>
    <w:rPr>
      <w:i/>
      <w:iCs/>
      <w:color w:val="548AB7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D03E5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548AB7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D03E5"/>
    <w:rPr>
      <w:i/>
      <w:iCs/>
      <w:color w:val="548AB7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D03E5"/>
    <w:rPr>
      <w:b/>
      <w:bCs/>
      <w:caps w:val="0"/>
      <w:smallCaps/>
      <w:color w:val="548AB7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A75F6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A75F6"/>
  </w:style>
  <w:style w:type="paragraph" w:styleId="List">
    <w:name w:val="List"/>
    <w:basedOn w:val="Normal"/>
    <w:uiPriority w:val="99"/>
    <w:semiHidden/>
    <w:unhideWhenUsed/>
    <w:rsid w:val="00AA75F6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AA75F6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AA75F6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AA75F6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AA75F6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AA75F6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A75F6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A75F6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A75F6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A75F6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A75F6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A75F6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A75F6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A75F6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A75F6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AA75F6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A75F6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A75F6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A75F6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A75F6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AA75F6"/>
    <w:pPr>
      <w:ind w:left="720"/>
      <w:contextualSpacing/>
    </w:pPr>
  </w:style>
  <w:style w:type="table" w:customStyle="1" w:styleId="ListTable1Light1">
    <w:name w:val="List Table 1 Light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21">
    <w:name w:val="List Table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31">
    <w:name w:val="List Table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sid w:val="00AA75F6"/>
    <w:pPr>
      <w:spacing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Borders>
        <w:top w:val="single" w:sz="4" w:space="0" w:color="94B6D2" w:themeColor="accent1"/>
        <w:bottom w:val="single" w:sz="4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Borders>
        <w:top w:val="single" w:sz="4" w:space="0" w:color="DD8047" w:themeColor="accent2"/>
        <w:bottom w:val="single" w:sz="4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Borders>
        <w:top w:val="single" w:sz="4" w:space="0" w:color="A5AB81" w:themeColor="accent3"/>
        <w:bottom w:val="single" w:sz="4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Borders>
        <w:top w:val="single" w:sz="4" w:space="0" w:color="D8B25C" w:themeColor="accent4"/>
        <w:bottom w:val="single" w:sz="4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Borders>
        <w:top w:val="single" w:sz="4" w:space="0" w:color="7BA79D" w:themeColor="accent5"/>
        <w:bottom w:val="single" w:sz="4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Borders>
        <w:top w:val="single" w:sz="4" w:space="0" w:color="968C8C" w:themeColor="accent6"/>
        <w:bottom w:val="single" w:sz="4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rsid w:val="00AA75F6"/>
    <w:pPr>
      <w:spacing w:line="240" w:lineRule="auto"/>
    </w:pPr>
    <w:rPr>
      <w:color w:val="548AB7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sid w:val="00AA75F6"/>
    <w:pPr>
      <w:spacing w:line="240" w:lineRule="auto"/>
    </w:pPr>
    <w:rPr>
      <w:color w:val="B85A22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sid w:val="00AA75F6"/>
    <w:pPr>
      <w:spacing w:line="240" w:lineRule="auto"/>
    </w:pPr>
    <w:rPr>
      <w:color w:val="80865A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rsid w:val="00AA75F6"/>
    <w:pPr>
      <w:spacing w:line="240" w:lineRule="auto"/>
    </w:pPr>
    <w:rPr>
      <w:color w:val="BA8E2C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rsid w:val="00AA75F6"/>
    <w:pPr>
      <w:spacing w:line="240" w:lineRule="auto"/>
    </w:pPr>
    <w:rPr>
      <w:color w:val="568278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sid w:val="00AA75F6"/>
    <w:pPr>
      <w:spacing w:line="240" w:lineRule="auto"/>
    </w:pPr>
    <w:rPr>
      <w:color w:val="716767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A7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A75F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bottom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bottom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bottom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bottom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bottom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A75F6"/>
    <w:pPr>
      <w:spacing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bottom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A75F6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A7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A75F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A75F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A75F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A75F6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A75F6"/>
  </w:style>
  <w:style w:type="character" w:styleId="PageNumber">
    <w:name w:val="page number"/>
    <w:basedOn w:val="DefaultParagraphFont"/>
    <w:uiPriority w:val="99"/>
    <w:semiHidden/>
    <w:unhideWhenUsed/>
    <w:rsid w:val="00AA75F6"/>
  </w:style>
  <w:style w:type="table" w:customStyle="1" w:styleId="PlainTable11">
    <w:name w:val="Plain Table 11"/>
    <w:basedOn w:val="TableNormal"/>
    <w:uiPriority w:val="41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AA75F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AA75F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A75F6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A75F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A7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A75F6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A75F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A75F6"/>
  </w:style>
  <w:style w:type="paragraph" w:styleId="Signature">
    <w:name w:val="Signature"/>
    <w:basedOn w:val="Normal"/>
    <w:link w:val="SignatureChar"/>
    <w:uiPriority w:val="99"/>
    <w:semiHidden/>
    <w:unhideWhenUsed/>
    <w:rsid w:val="00AA75F6"/>
    <w:pPr>
      <w:spacing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A75F6"/>
  </w:style>
  <w:style w:type="character" w:styleId="Strong">
    <w:name w:val="Strong"/>
    <w:basedOn w:val="DefaultParagraphFont"/>
    <w:uiPriority w:val="22"/>
    <w:semiHidden/>
    <w:unhideWhenUsed/>
    <w:qFormat/>
    <w:rsid w:val="00AA75F6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AA75F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A75F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A75F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A75F6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A75F6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A75F6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A75F6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A75F6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A75F6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A75F6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A75F6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A75F6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A75F6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A75F6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A75F6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Light1">
    <w:name w:val="Table Grid Light1"/>
    <w:basedOn w:val="TableNormal"/>
    <w:uiPriority w:val="40"/>
    <w:rsid w:val="00AA75F6"/>
    <w:pPr>
      <w:spacing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A75F6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A75F6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A75F6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A75F6"/>
  </w:style>
  <w:style w:type="table" w:styleId="TableProfessional">
    <w:name w:val="Table Professional"/>
    <w:basedOn w:val="TableNormal"/>
    <w:uiPriority w:val="99"/>
    <w:semiHidden/>
    <w:unhideWhenUsed/>
    <w:rsid w:val="00AA75F6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A75F6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A75F6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A75F6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A75F6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A75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A75F6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A75F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A75F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A75F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A75F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A75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A75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A75F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A75F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A75F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A75F6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75F6"/>
    <w:pPr>
      <w:spacing w:before="240" w:after="0" w:line="259" w:lineRule="auto"/>
      <w:contextualSpacing w:val="0"/>
      <w:jc w:val="left"/>
      <w:outlineLvl w:val="9"/>
    </w:pPr>
    <w:rPr>
      <w:caps w:val="0"/>
      <w:color w:val="548AB7" w:themeColor="accent1" w:themeShade="BF"/>
      <w:sz w:val="32"/>
    </w:rPr>
  </w:style>
  <w:style w:type="paragraph" w:customStyle="1" w:styleId="EndOfDocument">
    <w:name w:val="End Of Document"/>
    <w:basedOn w:val="Normal"/>
    <w:uiPriority w:val="11"/>
    <w:qFormat/>
    <w:rsid w:val="000C0F71"/>
    <w:pPr>
      <w:spacing w:before="120" w:line="240" w:lineRule="auto"/>
      <w:ind w:left="3787"/>
    </w:pPr>
  </w:style>
  <w:style w:type="paragraph" w:styleId="NoSpacing">
    <w:name w:val="No Spacing"/>
    <w:link w:val="NoSpacingChar"/>
    <w:uiPriority w:val="1"/>
    <w:qFormat/>
    <w:rsid w:val="00F74345"/>
    <w:pPr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74345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56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020012001\AppData\Roaming\Microsoft\Templates\Polished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9A4CA9FBEEF4B199AE6A2FA12879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1A03F-F8C4-4740-9F88-0F1574BAD32A}"/>
      </w:docPartPr>
      <w:docPartBody>
        <w:p w:rsidR="008C575C" w:rsidRDefault="00DC711D">
          <w:pPr>
            <w:pStyle w:val="E9A4CA9FBEEF4B199AE6A2FA12879280"/>
          </w:pPr>
          <w:r w:rsidRPr="00906BEE">
            <w:t>Objective</w:t>
          </w:r>
        </w:p>
      </w:docPartBody>
    </w:docPart>
    <w:docPart>
      <w:docPartPr>
        <w:name w:val="7C3F827609D542868BC6EFD0092F27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EB2008-8943-45F4-8CB6-2362007A065A}"/>
      </w:docPartPr>
      <w:docPartBody>
        <w:p w:rsidR="008C575C" w:rsidRDefault="00DC711D">
          <w:pPr>
            <w:pStyle w:val="7C3F827609D542868BC6EFD0092F27D4"/>
          </w:pPr>
          <w:r w:rsidRPr="00906BEE">
            <w:t>Skills</w:t>
          </w:r>
        </w:p>
      </w:docPartBody>
    </w:docPart>
    <w:docPart>
      <w:docPartPr>
        <w:name w:val="AEE02F4CC6004A74A154D495A219D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B533D-D216-4C3E-B5DC-433BA97D4D41}"/>
      </w:docPartPr>
      <w:docPartBody>
        <w:p w:rsidR="008C575C" w:rsidRDefault="00DC711D">
          <w:pPr>
            <w:pStyle w:val="AEE02F4CC6004A74A154D495A219D26B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hnschrift Ligh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51F"/>
    <w:rsid w:val="001003F0"/>
    <w:rsid w:val="00101840"/>
    <w:rsid w:val="00296A17"/>
    <w:rsid w:val="0045451F"/>
    <w:rsid w:val="0057086D"/>
    <w:rsid w:val="006E3480"/>
    <w:rsid w:val="008C575C"/>
    <w:rsid w:val="00A35037"/>
    <w:rsid w:val="00B23732"/>
    <w:rsid w:val="00B53929"/>
    <w:rsid w:val="00CE39E9"/>
    <w:rsid w:val="00DC711D"/>
    <w:rsid w:val="00DC7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1B949F1F2DA4A41B12559B8EF5E00FD">
    <w:name w:val="E1B949F1F2DA4A41B12559B8EF5E00FD"/>
  </w:style>
  <w:style w:type="paragraph" w:customStyle="1" w:styleId="E9A4CA9FBEEF4B199AE6A2FA12879280">
    <w:name w:val="E9A4CA9FBEEF4B199AE6A2FA12879280"/>
  </w:style>
  <w:style w:type="paragraph" w:customStyle="1" w:styleId="F00339C79D11440FB9670634A3AA00F2">
    <w:name w:val="F00339C79D11440FB9670634A3AA00F2"/>
  </w:style>
  <w:style w:type="paragraph" w:customStyle="1" w:styleId="7C3F827609D542868BC6EFD0092F27D4">
    <w:name w:val="7C3F827609D542868BC6EFD0092F27D4"/>
  </w:style>
  <w:style w:type="paragraph" w:customStyle="1" w:styleId="CCA5B9FD050C4DAAA17ADE6833854F83">
    <w:name w:val="CCA5B9FD050C4DAAA17ADE6833854F83"/>
  </w:style>
  <w:style w:type="paragraph" w:customStyle="1" w:styleId="AEE02F4CC6004A74A154D495A219D26B">
    <w:name w:val="AEE02F4CC6004A74A154D495A219D26B"/>
  </w:style>
  <w:style w:type="paragraph" w:customStyle="1" w:styleId="FE3BBF3183FA45FEA25A3D924091FAF0">
    <w:name w:val="FE3BBF3183FA45FEA25A3D924091FAF0"/>
  </w:style>
  <w:style w:type="paragraph" w:customStyle="1" w:styleId="37AB41FEC56D4E948403F874AEAD4358">
    <w:name w:val="37AB41FEC56D4E948403F874AEAD4358"/>
  </w:style>
  <w:style w:type="paragraph" w:customStyle="1" w:styleId="A960C60B27084A32867F6DA3BEFBF681">
    <w:name w:val="A960C60B27084A32867F6DA3BEFBF681"/>
  </w:style>
  <w:style w:type="paragraph" w:customStyle="1" w:styleId="1BC958F0B77941E38D8A955A9BF32323">
    <w:name w:val="1BC958F0B77941E38D8A955A9BF32323"/>
  </w:style>
  <w:style w:type="paragraph" w:customStyle="1" w:styleId="6A014B235A904DBE8DD50AD92560194C">
    <w:name w:val="6A014B235A904DBE8DD50AD92560194C"/>
  </w:style>
  <w:style w:type="paragraph" w:customStyle="1" w:styleId="B51008716FD44EEAA175C812C4673835">
    <w:name w:val="B51008716FD44EEAA175C812C4673835"/>
  </w:style>
  <w:style w:type="paragraph" w:customStyle="1" w:styleId="25C6BCB7611C49E38722856F3E3A712E">
    <w:name w:val="25C6BCB7611C49E38722856F3E3A712E"/>
  </w:style>
  <w:style w:type="paragraph" w:customStyle="1" w:styleId="B42AA0E678DF4798BD0CF1E4F3973C40">
    <w:name w:val="B42AA0E678DF4798BD0CF1E4F3973C40"/>
  </w:style>
  <w:style w:type="paragraph" w:customStyle="1" w:styleId="4E1F98416E444CF3B0C4C8402443E59B">
    <w:name w:val="4E1F98416E444CF3B0C4C8402443E59B"/>
  </w:style>
  <w:style w:type="paragraph" w:customStyle="1" w:styleId="64329D2D25A842F39D5E8B050B047912">
    <w:name w:val="64329D2D25A842F39D5E8B050B047912"/>
  </w:style>
  <w:style w:type="paragraph" w:customStyle="1" w:styleId="4F9A069408234ACBA85168D58D1E460F">
    <w:name w:val="4F9A069408234ACBA85168D58D1E460F"/>
  </w:style>
  <w:style w:type="paragraph" w:customStyle="1" w:styleId="9885F6BAF64D4BD183F6F3AE39B91FA2">
    <w:name w:val="9885F6BAF64D4BD183F6F3AE39B91FA2"/>
  </w:style>
  <w:style w:type="paragraph" w:customStyle="1" w:styleId="F7C359D0748241F59C1EF444060A80F1">
    <w:name w:val="F7C359D0748241F59C1EF444060A80F1"/>
  </w:style>
  <w:style w:type="paragraph" w:customStyle="1" w:styleId="87C5C53B3C234C5B99BEACE9EEEEC276">
    <w:name w:val="87C5C53B3C234C5B99BEACE9EEEEC276"/>
  </w:style>
  <w:style w:type="paragraph" w:customStyle="1" w:styleId="D5E7E03103F844FB8DBD3AFE4B3A96EC">
    <w:name w:val="D5E7E03103F844FB8DBD3AFE4B3A96EC"/>
  </w:style>
  <w:style w:type="paragraph" w:customStyle="1" w:styleId="17868F314FE547C2BA0DFE5655E0A843">
    <w:name w:val="17868F314FE547C2BA0DFE5655E0A843"/>
  </w:style>
  <w:style w:type="paragraph" w:customStyle="1" w:styleId="4701DDD11A3E43169BFB276A0169C081">
    <w:name w:val="4701DDD11A3E43169BFB276A0169C081"/>
  </w:style>
  <w:style w:type="paragraph" w:customStyle="1" w:styleId="5BD2381ED0524CDEB517BD4843BC0718">
    <w:name w:val="5BD2381ED0524CDEB517BD4843BC0718"/>
  </w:style>
  <w:style w:type="paragraph" w:customStyle="1" w:styleId="C78663F3B3DB480EA9FA8CF472CED0F6">
    <w:name w:val="C78663F3B3DB480EA9FA8CF472CED0F6"/>
  </w:style>
  <w:style w:type="paragraph" w:customStyle="1" w:styleId="28917D07A0F044E5913820EE76353454">
    <w:name w:val="28917D07A0F044E5913820EE76353454"/>
  </w:style>
  <w:style w:type="paragraph" w:customStyle="1" w:styleId="F3149B03E95A4428BD6E8666F25E06F1">
    <w:name w:val="F3149B03E95A4428BD6E8666F25E06F1"/>
  </w:style>
  <w:style w:type="paragraph" w:customStyle="1" w:styleId="805394AA448B451FA88379772C97D799">
    <w:name w:val="805394AA448B451FA88379772C97D799"/>
  </w:style>
  <w:style w:type="paragraph" w:customStyle="1" w:styleId="35EC2600A32C4C83972461F9E236FA9F">
    <w:name w:val="35EC2600A32C4C83972461F9E236FA9F"/>
  </w:style>
  <w:style w:type="paragraph" w:customStyle="1" w:styleId="839CE45D5CAE46689B4A4D8A9AB89157">
    <w:name w:val="839CE45D5CAE46689B4A4D8A9AB89157"/>
  </w:style>
  <w:style w:type="paragraph" w:customStyle="1" w:styleId="07F3B3D3306D4A85A9AA005EF1ACC3F5">
    <w:name w:val="07F3B3D3306D4A85A9AA005EF1ACC3F5"/>
  </w:style>
  <w:style w:type="paragraph" w:customStyle="1" w:styleId="05A279AF26854162997A9D0D65D64C7D">
    <w:name w:val="05A279AF26854162997A9D0D65D64C7D"/>
    <w:rsid w:val="0045451F"/>
  </w:style>
  <w:style w:type="paragraph" w:customStyle="1" w:styleId="0C608C7E7B2043BE834AFE004FB3182D">
    <w:name w:val="0C608C7E7B2043BE834AFE004FB3182D"/>
    <w:rsid w:val="0045451F"/>
  </w:style>
  <w:style w:type="paragraph" w:customStyle="1" w:styleId="0ECD4D35FE80453E97AC0DAB8DC763A4">
    <w:name w:val="0ECD4D35FE80453E97AC0DAB8DC763A4"/>
    <w:rsid w:val="0045451F"/>
  </w:style>
  <w:style w:type="paragraph" w:customStyle="1" w:styleId="A538FBE4A8164EF59D9D114BDD3820F1">
    <w:name w:val="A538FBE4A8164EF59D9D114BDD3820F1"/>
    <w:rsid w:val="0045451F"/>
  </w:style>
  <w:style w:type="paragraph" w:customStyle="1" w:styleId="041CFD61AA9842638B6E2E78B8239696">
    <w:name w:val="041CFD61AA9842638B6E2E78B8239696"/>
    <w:rsid w:val="0045451F"/>
  </w:style>
  <w:style w:type="paragraph" w:customStyle="1" w:styleId="BC02E097415A4AD08DDF41E598DFB906">
    <w:name w:val="BC02E097415A4AD08DDF41E598DFB906"/>
    <w:rsid w:val="0045451F"/>
  </w:style>
  <w:style w:type="paragraph" w:customStyle="1" w:styleId="91C7BBE3D50A445C9F8D5532B6978ADE">
    <w:name w:val="91C7BBE3D50A445C9F8D5532B6978ADE"/>
    <w:rsid w:val="0045451F"/>
  </w:style>
  <w:style w:type="paragraph" w:customStyle="1" w:styleId="88310677968B4AC28C4F728024C34312">
    <w:name w:val="88310677968B4AC28C4F728024C34312"/>
    <w:rsid w:val="0045451F"/>
  </w:style>
  <w:style w:type="paragraph" w:customStyle="1" w:styleId="965DAFD16575477CBB1EED451DC4AA12">
    <w:name w:val="965DAFD16575477CBB1EED451DC4AA12"/>
    <w:rsid w:val="0045451F"/>
  </w:style>
  <w:style w:type="paragraph" w:customStyle="1" w:styleId="4109085E8FD749BDB6EC2EE0F06E3AAA">
    <w:name w:val="4109085E8FD749BDB6EC2EE0F06E3AAA"/>
    <w:rsid w:val="0045451F"/>
  </w:style>
  <w:style w:type="paragraph" w:customStyle="1" w:styleId="AC5209F3BCEB40D18ACDB1416D974888">
    <w:name w:val="AC5209F3BCEB40D18ACDB1416D974888"/>
    <w:rsid w:val="0045451F"/>
  </w:style>
  <w:style w:type="paragraph" w:customStyle="1" w:styleId="28AC2BF59707498DAFABEFDF453EAB95">
    <w:name w:val="28AC2BF59707498DAFABEFDF453EAB95"/>
    <w:rsid w:val="0045451F"/>
  </w:style>
  <w:style w:type="paragraph" w:customStyle="1" w:styleId="C180B3AA67974E69929DDE51E567CD1B">
    <w:name w:val="C180B3AA67974E69929DDE51E567CD1B"/>
    <w:rsid w:val="0045451F"/>
  </w:style>
  <w:style w:type="paragraph" w:customStyle="1" w:styleId="4842E21B061D4A1F854198D0DA6F75CC">
    <w:name w:val="4842E21B061D4A1F854198D0DA6F75CC"/>
    <w:rsid w:val="0045451F"/>
  </w:style>
  <w:style w:type="paragraph" w:customStyle="1" w:styleId="4886576C458C43CF9896F33F52BADBED">
    <w:name w:val="4886576C458C43CF9896F33F52BADBED"/>
    <w:rsid w:val="0045451F"/>
  </w:style>
  <w:style w:type="paragraph" w:customStyle="1" w:styleId="4BEF6B0D5041474BA0C65C2D105A48B5">
    <w:name w:val="4BEF6B0D5041474BA0C65C2D105A48B5"/>
    <w:rsid w:val="0045451F"/>
  </w:style>
  <w:style w:type="paragraph" w:customStyle="1" w:styleId="EFBD633CB0BD49A49C74F049099C87CF">
    <w:name w:val="EFBD633CB0BD49A49C74F049099C87CF"/>
    <w:rsid w:val="0045451F"/>
  </w:style>
  <w:style w:type="paragraph" w:customStyle="1" w:styleId="C0E1949700274E3FA3D68350B2A5565E">
    <w:name w:val="C0E1949700274E3FA3D68350B2A5565E"/>
    <w:rsid w:val="0045451F"/>
  </w:style>
  <w:style w:type="paragraph" w:customStyle="1" w:styleId="43A67E01530B4D6D892E6A978F43C7AE">
    <w:name w:val="43A67E01530B4D6D892E6A978F43C7AE"/>
    <w:rsid w:val="0045451F"/>
  </w:style>
  <w:style w:type="paragraph" w:customStyle="1" w:styleId="A8115A58BA3D44CE9DCA9D6A1D322FC1">
    <w:name w:val="A8115A58BA3D44CE9DCA9D6A1D322FC1"/>
    <w:rsid w:val="0045451F"/>
  </w:style>
  <w:style w:type="paragraph" w:customStyle="1" w:styleId="A7CE502C5B5346D09C1291ED015892F3">
    <w:name w:val="A7CE502C5B5346D09C1291ED015892F3"/>
    <w:rsid w:val="0045451F"/>
  </w:style>
  <w:style w:type="paragraph" w:customStyle="1" w:styleId="8CFE3088630A468993F093F641485F15">
    <w:name w:val="8CFE3088630A468993F093F641485F15"/>
    <w:rsid w:val="0045451F"/>
  </w:style>
  <w:style w:type="paragraph" w:customStyle="1" w:styleId="576514109DA142B5A725E9B665887327">
    <w:name w:val="576514109DA142B5A725E9B665887327"/>
    <w:rsid w:val="0045451F"/>
  </w:style>
  <w:style w:type="paragraph" w:customStyle="1" w:styleId="FBF9598E6F5647A4969AF06B9D9F2DEF">
    <w:name w:val="FBF9598E6F5647A4969AF06B9D9F2DEF"/>
    <w:rsid w:val="0045451F"/>
  </w:style>
  <w:style w:type="paragraph" w:customStyle="1" w:styleId="66A6AE0175154EA4B8D79FC3A3399098">
    <w:name w:val="66A6AE0175154EA4B8D79FC3A3399098"/>
    <w:rsid w:val="0045451F"/>
  </w:style>
  <w:style w:type="paragraph" w:customStyle="1" w:styleId="B92467AD49B947B0A55D26679D007377">
    <w:name w:val="B92467AD49B947B0A55D26679D007377"/>
    <w:rsid w:val="0045451F"/>
  </w:style>
  <w:style w:type="paragraph" w:customStyle="1" w:styleId="AD5A67298E814F37A9600857289F5825">
    <w:name w:val="AD5A67298E814F37A9600857289F5825"/>
    <w:rsid w:val="00B53929"/>
    <w:rPr>
      <w:lang w:val="en-IN" w:eastAsia="en-IN"/>
    </w:rPr>
  </w:style>
  <w:style w:type="paragraph" w:customStyle="1" w:styleId="2C51F78A2E234746BEB7E2DE41FBBA31">
    <w:name w:val="2C51F78A2E234746BEB7E2DE41FBBA31"/>
    <w:rsid w:val="00B53929"/>
    <w:rPr>
      <w:lang w:val="en-IN" w:eastAsia="en-IN"/>
    </w:rPr>
  </w:style>
  <w:style w:type="paragraph" w:customStyle="1" w:styleId="D2E5E2FC8CED4A1EB679E882F09809E7">
    <w:name w:val="D2E5E2FC8CED4A1EB679E882F09809E7"/>
    <w:rsid w:val="00B53929"/>
    <w:rPr>
      <w:lang w:val="en-IN" w:eastAsia="en-IN"/>
    </w:rPr>
  </w:style>
  <w:style w:type="paragraph" w:customStyle="1" w:styleId="8AF9601540354D17A4D5616F1477F4F7">
    <w:name w:val="8AF9601540354D17A4D5616F1477F4F7"/>
    <w:rsid w:val="00B53929"/>
    <w:rPr>
      <w:lang w:val="en-IN" w:eastAsia="en-IN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4">
      <a:majorFont>
        <a:latin typeface="Franklin Gothic Demi"/>
        <a:ea typeface=""/>
        <a:cs typeface=""/>
      </a:majorFont>
      <a:minorFont>
        <a:latin typeface="Rockwel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8800829936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3AFD4D-0C45-4A12-B538-1451C6ABB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Polished resume, designed by MOO</Template>
  <TotalTime>279</TotalTime>
  <Pages>3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</Company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S020012001</dc:creator>
  <cp:keywords/>
  <dc:description/>
  <cp:lastModifiedBy>shivratan bhanu</cp:lastModifiedBy>
  <cp:revision>7</cp:revision>
  <dcterms:created xsi:type="dcterms:W3CDTF">2018-07-13T01:53:00Z</dcterms:created>
  <dcterms:modified xsi:type="dcterms:W3CDTF">2018-07-13T07:07:00Z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